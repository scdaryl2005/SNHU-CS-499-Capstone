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4308E9" w14:textId="77777777" w:rsidR="00E6284C" w:rsidRPr="00967275" w:rsidRDefault="00E6284C" w:rsidP="00D04CF2">
      <w:pPr>
        <w:pStyle w:val="APA"/>
        <w:rPr>
          <w:rFonts w:ascii="Times New Roman" w:hAnsi="Times New Roman"/>
          <w:szCs w:val="24"/>
        </w:rPr>
      </w:pPr>
    </w:p>
    <w:p w14:paraId="5AB9A54A" w14:textId="77777777" w:rsidR="00D04CF2" w:rsidRPr="00967275" w:rsidRDefault="00D04CF2" w:rsidP="00D04CF2">
      <w:pPr>
        <w:pStyle w:val="APA"/>
        <w:rPr>
          <w:rFonts w:ascii="Times New Roman" w:hAnsi="Times New Roman"/>
          <w:szCs w:val="24"/>
        </w:rPr>
      </w:pPr>
    </w:p>
    <w:p w14:paraId="1F06EF23" w14:textId="77777777" w:rsidR="00D04CF2" w:rsidRPr="00967275" w:rsidRDefault="00D04CF2" w:rsidP="00D04CF2">
      <w:pPr>
        <w:pStyle w:val="APA"/>
        <w:rPr>
          <w:rFonts w:ascii="Times New Roman" w:hAnsi="Times New Roman"/>
          <w:szCs w:val="24"/>
        </w:rPr>
      </w:pPr>
    </w:p>
    <w:p w14:paraId="6810D0BA" w14:textId="77777777" w:rsidR="00D04CF2" w:rsidRPr="00967275" w:rsidRDefault="00D04CF2" w:rsidP="00D04CF2">
      <w:pPr>
        <w:pStyle w:val="APA"/>
        <w:rPr>
          <w:rFonts w:ascii="Times New Roman" w:hAnsi="Times New Roman"/>
          <w:szCs w:val="24"/>
        </w:rPr>
      </w:pPr>
    </w:p>
    <w:p w14:paraId="6824668E" w14:textId="77777777" w:rsidR="00D04CF2" w:rsidRPr="00967275" w:rsidRDefault="00D04CF2" w:rsidP="00D04CF2">
      <w:pPr>
        <w:pStyle w:val="APA"/>
        <w:rPr>
          <w:rFonts w:ascii="Times New Roman" w:hAnsi="Times New Roman"/>
          <w:szCs w:val="24"/>
        </w:rPr>
      </w:pPr>
    </w:p>
    <w:p w14:paraId="577F4082" w14:textId="77777777" w:rsidR="00D04CF2" w:rsidRPr="00967275" w:rsidRDefault="00D04CF2" w:rsidP="00D04CF2">
      <w:pPr>
        <w:pStyle w:val="APA"/>
        <w:rPr>
          <w:rFonts w:ascii="Times New Roman" w:hAnsi="Times New Roman"/>
          <w:szCs w:val="24"/>
        </w:rPr>
      </w:pPr>
    </w:p>
    <w:p w14:paraId="47DA9CC8" w14:textId="4D54FE7F" w:rsidR="00D04CF2" w:rsidRPr="00967275" w:rsidRDefault="00D04CF2" w:rsidP="00D04CF2">
      <w:pPr>
        <w:pStyle w:val="APA"/>
        <w:rPr>
          <w:rFonts w:ascii="Times New Roman" w:hAnsi="Times New Roman"/>
          <w:szCs w:val="24"/>
        </w:rPr>
      </w:pPr>
    </w:p>
    <w:p w14:paraId="50B430E4" w14:textId="77777777" w:rsidR="00CC5CB5" w:rsidRPr="00967275" w:rsidRDefault="00CC5CB5" w:rsidP="00D04CF2">
      <w:pPr>
        <w:pStyle w:val="APA"/>
        <w:rPr>
          <w:rFonts w:ascii="Times New Roman" w:hAnsi="Times New Roman"/>
          <w:szCs w:val="24"/>
        </w:rPr>
      </w:pPr>
    </w:p>
    <w:p w14:paraId="09DF44B5" w14:textId="77777777" w:rsidR="003A2290" w:rsidRDefault="003A2290" w:rsidP="00D04CF2">
      <w:pPr>
        <w:pStyle w:val="APAHeadingCenter"/>
        <w:rPr>
          <w:rFonts w:ascii="Times New Roman" w:hAnsi="Times New Roman"/>
          <w:bCs/>
          <w:color w:val="000000" w:themeColor="text1"/>
          <w:szCs w:val="24"/>
        </w:rPr>
      </w:pPr>
      <w:r>
        <w:rPr>
          <w:rFonts w:ascii="Times New Roman" w:hAnsi="Times New Roman"/>
          <w:szCs w:val="24"/>
        </w:rPr>
        <w:t>5-2 Milestone Four: Enhancement 3: Databases</w:t>
      </w:r>
      <w:r w:rsidRPr="00967275">
        <w:rPr>
          <w:rFonts w:ascii="Times New Roman" w:hAnsi="Times New Roman"/>
          <w:bCs/>
          <w:color w:val="000000" w:themeColor="text1"/>
          <w:szCs w:val="24"/>
        </w:rPr>
        <w:t xml:space="preserve"> </w:t>
      </w:r>
    </w:p>
    <w:p w14:paraId="0B84BEF7" w14:textId="05B4F31D" w:rsidR="00D04CF2" w:rsidRPr="00967275" w:rsidRDefault="00A34DB8" w:rsidP="00D04CF2">
      <w:pPr>
        <w:pStyle w:val="APAHeadingCenter"/>
        <w:rPr>
          <w:rFonts w:ascii="Times New Roman" w:hAnsi="Times New Roman"/>
          <w:bCs/>
          <w:color w:val="000000" w:themeColor="text1"/>
          <w:szCs w:val="24"/>
        </w:rPr>
      </w:pPr>
      <w:r w:rsidRPr="00967275">
        <w:rPr>
          <w:rFonts w:ascii="Times New Roman" w:hAnsi="Times New Roman"/>
          <w:bCs/>
          <w:color w:val="000000" w:themeColor="text1"/>
          <w:szCs w:val="24"/>
        </w:rPr>
        <w:t>Daryl Miller</w:t>
      </w:r>
    </w:p>
    <w:p w14:paraId="7E9EB1D0" w14:textId="77777777" w:rsidR="00D04CF2" w:rsidRPr="00967275" w:rsidRDefault="00D04CF2" w:rsidP="00D04CF2">
      <w:pPr>
        <w:pStyle w:val="APAHeadingCenter"/>
        <w:rPr>
          <w:rFonts w:ascii="Times New Roman" w:hAnsi="Times New Roman"/>
          <w:szCs w:val="24"/>
        </w:rPr>
      </w:pPr>
      <w:bookmarkStart w:id="0" w:name="bmTitlePageInst"/>
      <w:r w:rsidRPr="00967275">
        <w:rPr>
          <w:rFonts w:ascii="Times New Roman" w:hAnsi="Times New Roman"/>
          <w:szCs w:val="24"/>
        </w:rPr>
        <w:t>Southern New Hampshire University</w:t>
      </w:r>
      <w:bookmarkEnd w:id="0"/>
    </w:p>
    <w:p w14:paraId="6221E44C" w14:textId="45D8AF90" w:rsidR="00A57A25" w:rsidRDefault="00690175" w:rsidP="00A57A25">
      <w:pPr>
        <w:pStyle w:val="APAHeadingCenter"/>
        <w:rPr>
          <w:rFonts w:ascii="Times New Roman" w:hAnsi="Times New Roman"/>
          <w:bCs/>
          <w:color w:val="000000" w:themeColor="text1"/>
          <w:szCs w:val="24"/>
        </w:rPr>
      </w:pPr>
      <w:r>
        <w:rPr>
          <w:rFonts w:ascii="Times New Roman" w:hAnsi="Times New Roman"/>
          <w:szCs w:val="24"/>
        </w:rPr>
        <w:t>CS-499-T4546 Computer Science Capstone 22EW4</w:t>
      </w:r>
    </w:p>
    <w:p w14:paraId="290810C0" w14:textId="319C0C6D" w:rsidR="00EA19FF" w:rsidRDefault="000B487E" w:rsidP="00EA19FF">
      <w:pPr>
        <w:pStyle w:val="APAHeadingCenter"/>
        <w:rPr>
          <w:rFonts w:ascii="Times New Roman" w:hAnsi="Times New Roman"/>
          <w:bCs/>
          <w:color w:val="000000" w:themeColor="text1"/>
          <w:szCs w:val="24"/>
        </w:rPr>
      </w:pPr>
      <w:r>
        <w:rPr>
          <w:rFonts w:ascii="Times New Roman" w:hAnsi="Times New Roman"/>
          <w:bCs/>
          <w:color w:val="000000" w:themeColor="text1"/>
          <w:szCs w:val="24"/>
        </w:rPr>
        <w:t>March 3</w:t>
      </w:r>
      <w:r w:rsidR="003A2290">
        <w:rPr>
          <w:rFonts w:ascii="Times New Roman" w:hAnsi="Times New Roman"/>
          <w:bCs/>
          <w:color w:val="000000" w:themeColor="text1"/>
          <w:szCs w:val="24"/>
        </w:rPr>
        <w:t>1</w:t>
      </w:r>
      <w:r>
        <w:rPr>
          <w:rFonts w:ascii="Times New Roman" w:hAnsi="Times New Roman"/>
          <w:bCs/>
          <w:color w:val="000000" w:themeColor="text1"/>
          <w:szCs w:val="24"/>
        </w:rPr>
        <w:t>, 2022</w:t>
      </w:r>
    </w:p>
    <w:p w14:paraId="328C7468" w14:textId="5E7B3FC0" w:rsidR="009203C1" w:rsidRDefault="009203C1">
      <w:pPr>
        <w:spacing w:after="0" w:line="240" w:lineRule="auto"/>
        <w:rPr>
          <w:rFonts w:ascii="Times New Roman" w:hAnsi="Times New Roman"/>
          <w:bCs/>
          <w:color w:val="000000" w:themeColor="text1"/>
          <w:sz w:val="24"/>
          <w:szCs w:val="24"/>
        </w:rPr>
      </w:pPr>
    </w:p>
    <w:p w14:paraId="14E7365D" w14:textId="77777777" w:rsidR="00A022A3" w:rsidRDefault="009203C1" w:rsidP="00A7038F">
      <w:pPr>
        <w:spacing w:after="0" w:line="480" w:lineRule="auto"/>
        <w:rPr>
          <w:rFonts w:ascii="Times New Roman" w:hAnsi="Times New Roman"/>
          <w:bCs/>
          <w:color w:val="000000" w:themeColor="text1"/>
          <w:sz w:val="24"/>
          <w:szCs w:val="24"/>
        </w:rPr>
      </w:pPr>
      <w:r>
        <w:rPr>
          <w:rFonts w:ascii="Times New Roman" w:hAnsi="Times New Roman"/>
          <w:bCs/>
          <w:color w:val="000000" w:themeColor="text1"/>
          <w:sz w:val="24"/>
          <w:szCs w:val="24"/>
        </w:rPr>
        <w:tab/>
      </w:r>
    </w:p>
    <w:p w14:paraId="79A54B53" w14:textId="77777777" w:rsidR="0053376E" w:rsidRDefault="00A022A3" w:rsidP="001F392C">
      <w:pPr>
        <w:spacing w:after="0" w:line="480" w:lineRule="auto"/>
        <w:jc w:val="center"/>
        <w:rPr>
          <w:rFonts w:ascii="Times New Roman" w:hAnsi="Times New Roman"/>
          <w:bCs/>
          <w:color w:val="000000" w:themeColor="text1"/>
          <w:sz w:val="24"/>
          <w:szCs w:val="24"/>
        </w:rPr>
      </w:pPr>
      <w:r>
        <w:rPr>
          <w:rFonts w:ascii="Times New Roman" w:hAnsi="Times New Roman"/>
          <w:bCs/>
          <w:color w:val="000000" w:themeColor="text1"/>
          <w:sz w:val="24"/>
          <w:szCs w:val="24"/>
        </w:rPr>
        <w:br w:type="page"/>
      </w:r>
    </w:p>
    <w:p w14:paraId="3D244FF9" w14:textId="77777777" w:rsidR="008E605A" w:rsidRPr="00164DFA" w:rsidRDefault="008E605A" w:rsidP="008E605A">
      <w:pPr>
        <w:jc w:val="center"/>
        <w:rPr>
          <w:rFonts w:ascii="Times New Roman" w:hAnsi="Times New Roman"/>
          <w:b/>
          <w:bCs/>
          <w:sz w:val="24"/>
          <w:szCs w:val="24"/>
        </w:rPr>
      </w:pPr>
      <w:r w:rsidRPr="00164DFA">
        <w:rPr>
          <w:rFonts w:ascii="Times New Roman" w:hAnsi="Times New Roman"/>
          <w:b/>
          <w:bCs/>
          <w:sz w:val="24"/>
          <w:szCs w:val="24"/>
        </w:rPr>
        <w:lastRenderedPageBreak/>
        <w:t>Content</w:t>
      </w:r>
    </w:p>
    <w:p w14:paraId="70DDC6E1" w14:textId="47FA11B1" w:rsidR="001052E8" w:rsidRDefault="008E605A">
      <w:pPr>
        <w:pStyle w:val="TOC1"/>
        <w:tabs>
          <w:tab w:val="right" w:leader="dot" w:pos="9350"/>
        </w:tabs>
        <w:rPr>
          <w:rFonts w:eastAsiaTheme="minorEastAsia" w:cstheme="minorBidi"/>
          <w:b w:val="0"/>
          <w:bCs w:val="0"/>
          <w:i w:val="0"/>
          <w:iCs w:val="0"/>
          <w:noProof/>
        </w:rPr>
      </w:pPr>
      <w:r w:rsidRPr="00164DFA">
        <w:rPr>
          <w:rFonts w:ascii="Times New Roman" w:hAnsi="Times New Roman"/>
        </w:rPr>
        <w:fldChar w:fldCharType="begin"/>
      </w:r>
      <w:r w:rsidRPr="00164DFA">
        <w:rPr>
          <w:rFonts w:ascii="Times New Roman" w:hAnsi="Times New Roman"/>
        </w:rPr>
        <w:instrText xml:space="preserve"> TOC \o "1-2" \h \z \u </w:instrText>
      </w:r>
      <w:r w:rsidRPr="00164DFA">
        <w:rPr>
          <w:rFonts w:ascii="Times New Roman" w:hAnsi="Times New Roman"/>
        </w:rPr>
        <w:fldChar w:fldCharType="separate"/>
      </w:r>
      <w:hyperlink w:anchor="_Toc99692977" w:history="1">
        <w:r w:rsidR="001052E8" w:rsidRPr="00032DB5">
          <w:rPr>
            <w:rStyle w:val="Hyperlink"/>
            <w:noProof/>
          </w:rPr>
          <w:t>Introduction</w:t>
        </w:r>
        <w:r w:rsidR="001052E8">
          <w:rPr>
            <w:noProof/>
            <w:webHidden/>
          </w:rPr>
          <w:tab/>
        </w:r>
        <w:r w:rsidR="001052E8">
          <w:rPr>
            <w:noProof/>
            <w:webHidden/>
          </w:rPr>
          <w:fldChar w:fldCharType="begin"/>
        </w:r>
        <w:r w:rsidR="001052E8">
          <w:rPr>
            <w:noProof/>
            <w:webHidden/>
          </w:rPr>
          <w:instrText xml:space="preserve"> PAGEREF _Toc99692977 \h </w:instrText>
        </w:r>
        <w:r w:rsidR="001052E8">
          <w:rPr>
            <w:noProof/>
            <w:webHidden/>
          </w:rPr>
        </w:r>
        <w:r w:rsidR="001052E8">
          <w:rPr>
            <w:noProof/>
            <w:webHidden/>
          </w:rPr>
          <w:fldChar w:fldCharType="separate"/>
        </w:r>
        <w:r w:rsidR="001052E8">
          <w:rPr>
            <w:noProof/>
            <w:webHidden/>
          </w:rPr>
          <w:t>3</w:t>
        </w:r>
        <w:r w:rsidR="001052E8">
          <w:rPr>
            <w:noProof/>
            <w:webHidden/>
          </w:rPr>
          <w:fldChar w:fldCharType="end"/>
        </w:r>
      </w:hyperlink>
    </w:p>
    <w:p w14:paraId="0723905D" w14:textId="1297DFB6" w:rsidR="001052E8" w:rsidRDefault="001052E8">
      <w:pPr>
        <w:pStyle w:val="TOC1"/>
        <w:tabs>
          <w:tab w:val="right" w:leader="dot" w:pos="9350"/>
        </w:tabs>
        <w:rPr>
          <w:rFonts w:eastAsiaTheme="minorEastAsia" w:cstheme="minorBidi"/>
          <w:b w:val="0"/>
          <w:bCs w:val="0"/>
          <w:i w:val="0"/>
          <w:iCs w:val="0"/>
          <w:noProof/>
        </w:rPr>
      </w:pPr>
      <w:hyperlink w:anchor="_Toc99692978" w:history="1">
        <w:r w:rsidRPr="00032DB5">
          <w:rPr>
            <w:rStyle w:val="Hyperlink"/>
            <w:noProof/>
          </w:rPr>
          <w:t>Step 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_Toc99692978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A66058A" w14:textId="0EF35459" w:rsidR="001052E8" w:rsidRDefault="001052E8">
      <w:pPr>
        <w:pStyle w:val="TOC1"/>
        <w:tabs>
          <w:tab w:val="right" w:leader="dot" w:pos="9350"/>
        </w:tabs>
        <w:rPr>
          <w:rFonts w:eastAsiaTheme="minorEastAsia" w:cstheme="minorBidi"/>
          <w:b w:val="0"/>
          <w:bCs w:val="0"/>
          <w:i w:val="0"/>
          <w:iCs w:val="0"/>
          <w:noProof/>
        </w:rPr>
      </w:pPr>
      <w:hyperlink w:anchor="_Toc99692979" w:history="1">
        <w:r w:rsidRPr="00032DB5">
          <w:rPr>
            <w:rStyle w:val="Hyperlink"/>
            <w:noProof/>
          </w:rPr>
          <w:t>Step Two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_Toc99692979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6EF8375" w14:textId="2AF8F8FB" w:rsidR="001052E8" w:rsidRDefault="001052E8">
      <w:pPr>
        <w:pStyle w:val="TOC1"/>
        <w:tabs>
          <w:tab w:val="right" w:leader="dot" w:pos="9350"/>
        </w:tabs>
        <w:rPr>
          <w:rFonts w:eastAsiaTheme="minorEastAsia" w:cstheme="minorBidi"/>
          <w:b w:val="0"/>
          <w:bCs w:val="0"/>
          <w:i w:val="0"/>
          <w:iCs w:val="0"/>
          <w:noProof/>
        </w:rPr>
      </w:pPr>
      <w:hyperlink w:anchor="_Toc99692980" w:history="1">
        <w:r w:rsidRPr="00032DB5">
          <w:rPr>
            <w:rStyle w:val="Hyperlink"/>
            <w:noProof/>
          </w:rPr>
          <w:t>Step Three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_Toc99692980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D92F0F4" w14:textId="020F4782" w:rsidR="001052E8" w:rsidRDefault="001052E8">
      <w:pPr>
        <w:pStyle w:val="TOC1"/>
        <w:tabs>
          <w:tab w:val="right" w:leader="dot" w:pos="9350"/>
        </w:tabs>
        <w:rPr>
          <w:rFonts w:eastAsiaTheme="minorEastAsia" w:cstheme="minorBidi"/>
          <w:b w:val="0"/>
          <w:bCs w:val="0"/>
          <w:i w:val="0"/>
          <w:iCs w:val="0"/>
          <w:noProof/>
        </w:rPr>
      </w:pPr>
      <w:hyperlink w:anchor="_Toc99692981" w:history="1">
        <w:r w:rsidRPr="00032DB5">
          <w:rPr>
            <w:rStyle w:val="Hyperlink"/>
            <w:noProof/>
          </w:rPr>
          <w:t>Step Four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_Toc99692981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9328520" w14:textId="0FC466B7" w:rsidR="001052E8" w:rsidRDefault="001052E8">
      <w:pPr>
        <w:pStyle w:val="TOC1"/>
        <w:tabs>
          <w:tab w:val="right" w:leader="dot" w:pos="9350"/>
        </w:tabs>
        <w:rPr>
          <w:rFonts w:eastAsiaTheme="minorEastAsia" w:cstheme="minorBidi"/>
          <w:b w:val="0"/>
          <w:bCs w:val="0"/>
          <w:i w:val="0"/>
          <w:iCs w:val="0"/>
          <w:noProof/>
        </w:rPr>
      </w:pPr>
      <w:hyperlink w:anchor="_Toc99692982" w:history="1">
        <w:r w:rsidRPr="00032DB5">
          <w:rPr>
            <w:rStyle w:val="Hyperlink"/>
            <w:noProof/>
          </w:rPr>
          <w:t>Step Five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_Toc99692982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229F737" w14:textId="402583E0" w:rsidR="001052E8" w:rsidRDefault="001052E8">
      <w:pPr>
        <w:pStyle w:val="TOC1"/>
        <w:tabs>
          <w:tab w:val="right" w:leader="dot" w:pos="9350"/>
        </w:tabs>
        <w:rPr>
          <w:rFonts w:eastAsiaTheme="minorEastAsia" w:cstheme="minorBidi"/>
          <w:b w:val="0"/>
          <w:bCs w:val="0"/>
          <w:i w:val="0"/>
          <w:iCs w:val="0"/>
          <w:noProof/>
        </w:rPr>
      </w:pPr>
      <w:hyperlink w:anchor="_Toc99692983" w:history="1">
        <w:r w:rsidRPr="00032DB5">
          <w:rPr>
            <w:rStyle w:val="Hyperlink"/>
            <w:noProof/>
          </w:rPr>
          <w:t>Step Five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_Toc99692983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EFDC39B" w14:textId="08E005B9" w:rsidR="001052E8" w:rsidRDefault="001052E8">
      <w:pPr>
        <w:pStyle w:val="TOC1"/>
        <w:tabs>
          <w:tab w:val="right" w:leader="dot" w:pos="9350"/>
        </w:tabs>
        <w:rPr>
          <w:rFonts w:eastAsiaTheme="minorEastAsia" w:cstheme="minorBidi"/>
          <w:b w:val="0"/>
          <w:bCs w:val="0"/>
          <w:i w:val="0"/>
          <w:iCs w:val="0"/>
          <w:noProof/>
        </w:rPr>
      </w:pPr>
      <w:hyperlink w:anchor="_Toc99692984" w:history="1">
        <w:r w:rsidRPr="00032DB5">
          <w:rPr>
            <w:rStyle w:val="Hyperlink"/>
            <w:noProof/>
          </w:rPr>
          <w:t>Step Six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_Toc99692984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8460E38" w14:textId="01319E69" w:rsidR="001052E8" w:rsidRDefault="001052E8">
      <w:pPr>
        <w:pStyle w:val="TOC1"/>
        <w:tabs>
          <w:tab w:val="right" w:leader="dot" w:pos="9350"/>
        </w:tabs>
        <w:rPr>
          <w:rFonts w:eastAsiaTheme="minorEastAsia" w:cstheme="minorBidi"/>
          <w:b w:val="0"/>
          <w:bCs w:val="0"/>
          <w:i w:val="0"/>
          <w:iCs w:val="0"/>
          <w:noProof/>
        </w:rPr>
      </w:pPr>
      <w:hyperlink w:anchor="_Toc99692985" w:history="1">
        <w:r w:rsidRPr="00032DB5">
          <w:rPr>
            <w:rStyle w:val="Hyperlink"/>
            <w:noProof/>
          </w:rPr>
          <w:t>Step Seven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_Toc99692985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29C2607" w14:textId="7B67D2B7" w:rsidR="001052E8" w:rsidRDefault="001052E8">
      <w:pPr>
        <w:pStyle w:val="TOC1"/>
        <w:tabs>
          <w:tab w:val="right" w:leader="dot" w:pos="9350"/>
        </w:tabs>
        <w:rPr>
          <w:rFonts w:eastAsiaTheme="minorEastAsia" w:cstheme="minorBidi"/>
          <w:b w:val="0"/>
          <w:bCs w:val="0"/>
          <w:i w:val="0"/>
          <w:iCs w:val="0"/>
          <w:noProof/>
        </w:rPr>
      </w:pPr>
      <w:hyperlink w:anchor="_Toc99692986" w:history="1">
        <w:r w:rsidRPr="00032DB5">
          <w:rPr>
            <w:rStyle w:val="Hyperlink"/>
            <w:noProof/>
          </w:rPr>
          <w:t>Step Eight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_Toc99692986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E7C88A1" w14:textId="4B6BB069" w:rsidR="008E605A" w:rsidRDefault="008E605A" w:rsidP="008E605A">
      <w:pPr>
        <w:pStyle w:val="Heading1"/>
        <w:jc w:val="left"/>
      </w:pPr>
      <w:r w:rsidRPr="00164DFA">
        <w:fldChar w:fldCharType="end"/>
      </w:r>
    </w:p>
    <w:p w14:paraId="59443EE2" w14:textId="351CD74E" w:rsidR="004467F7" w:rsidRPr="00561A2B" w:rsidRDefault="004467F7" w:rsidP="008E605A">
      <w:pPr>
        <w:pStyle w:val="Heading1"/>
      </w:pPr>
      <w:r w:rsidRPr="005A1BD0">
        <w:br w:type="page"/>
      </w:r>
    </w:p>
    <w:p w14:paraId="2ECF3854" w14:textId="2B722A28" w:rsidR="0094554E" w:rsidRDefault="003A2290" w:rsidP="008B23B4">
      <w:pPr>
        <w:pStyle w:val="Heading1"/>
      </w:pPr>
      <w:bookmarkStart w:id="1" w:name="_Toc99692977"/>
      <w:r>
        <w:lastRenderedPageBreak/>
        <w:t>Introduction</w:t>
      </w:r>
      <w:bookmarkEnd w:id="1"/>
    </w:p>
    <w:p w14:paraId="58CA6E74" w14:textId="61FFE16E" w:rsidR="00D2761B" w:rsidRDefault="00690175" w:rsidP="003A2290">
      <w:pPr>
        <w:spacing w:line="48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 w:rsidR="003A2290">
        <w:rPr>
          <w:rFonts w:ascii="Times New Roman" w:hAnsi="Times New Roman"/>
          <w:sz w:val="24"/>
          <w:szCs w:val="24"/>
        </w:rPr>
        <w:t>This is the sequence I used to recreate my database for Enhancement 3.  For this enhancement, I will be using Oracle Live SQL</w:t>
      </w:r>
      <w:r w:rsidR="00D17DB6">
        <w:rPr>
          <w:rFonts w:ascii="Times New Roman" w:hAnsi="Times New Roman"/>
          <w:sz w:val="24"/>
          <w:szCs w:val="24"/>
        </w:rPr>
        <w:t xml:space="preserve"> and performing CRUD functionality</w:t>
      </w:r>
      <w:r w:rsidR="003A2290">
        <w:rPr>
          <w:rFonts w:ascii="Times New Roman" w:hAnsi="Times New Roman"/>
          <w:sz w:val="24"/>
          <w:szCs w:val="24"/>
        </w:rPr>
        <w:t>.</w:t>
      </w:r>
      <w:r w:rsidR="00D17DB6">
        <w:rPr>
          <w:rFonts w:ascii="Times New Roman" w:hAnsi="Times New Roman"/>
          <w:sz w:val="24"/>
          <w:szCs w:val="24"/>
        </w:rPr>
        <w:t xml:space="preserve">  This will demonstrate my ability to create, read, update, and delete various functions within a SQL database.</w:t>
      </w:r>
      <w:r w:rsidR="003A2290">
        <w:rPr>
          <w:rFonts w:ascii="Times New Roman" w:hAnsi="Times New Roman"/>
          <w:sz w:val="24"/>
          <w:szCs w:val="24"/>
        </w:rPr>
        <w:t xml:space="preserve">  To begin, navigate to livesql.oracle.com, then sign in, and navigate to SQL Worksheet.  From there, follow the code as I detail below to recreate Enhancement 3.</w:t>
      </w:r>
      <w:r w:rsidR="00583C83">
        <w:rPr>
          <w:rFonts w:ascii="Times New Roman" w:hAnsi="Times New Roman"/>
          <w:sz w:val="24"/>
          <w:szCs w:val="24"/>
        </w:rPr>
        <w:t xml:space="preserve">  The code can be seen and run via this link:  </w:t>
      </w:r>
      <w:hyperlink r:id="rId8" w:history="1">
        <w:r w:rsidR="00583C83" w:rsidRPr="008423CB">
          <w:rPr>
            <w:rStyle w:val="Hyperlink"/>
            <w:rFonts w:ascii="Times New Roman" w:hAnsi="Times New Roman"/>
            <w:sz w:val="24"/>
            <w:szCs w:val="24"/>
          </w:rPr>
          <w:t>https://livesql.oracle.com/apex/livesql/s/nabhihcthg8fsipn71mhwytgv</w:t>
        </w:r>
      </w:hyperlink>
    </w:p>
    <w:p w14:paraId="4A5E0563" w14:textId="4DC00B7E" w:rsidR="00D35F24" w:rsidRDefault="003A2290" w:rsidP="00D35F24">
      <w:pPr>
        <w:pStyle w:val="Heading1"/>
      </w:pPr>
      <w:bookmarkStart w:id="2" w:name="_Toc99692978"/>
      <w:r>
        <w:t>Step One</w:t>
      </w:r>
      <w:bookmarkEnd w:id="2"/>
    </w:p>
    <w:p w14:paraId="757FFEC7" w14:textId="1C855DB8" w:rsidR="00D35F24" w:rsidRDefault="00D27AB5" w:rsidP="00D35F24">
      <w:pPr>
        <w:spacing w:line="48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Start by creating the three tables as per the original artifact using the SQL data below:</w:t>
      </w:r>
    </w:p>
    <w:p w14:paraId="2F76DB88" w14:textId="77777777" w:rsidR="00D27AB5" w:rsidRDefault="00D27AB5" w:rsidP="00D27AB5">
      <w:r>
        <w:t>CREATE TABLE PERSON (</w:t>
      </w:r>
    </w:p>
    <w:p w14:paraId="7DD0AF58" w14:textId="2CDC7378" w:rsidR="00D27AB5" w:rsidRDefault="00D27AB5" w:rsidP="00D27AB5">
      <w:r>
        <w:t xml:space="preserve">    "PERSON_ID" NUMBER(</w:t>
      </w:r>
      <w:r w:rsidR="00DA66B3">
        <w:t>25</w:t>
      </w:r>
      <w:r>
        <w:t>) NOT NULL PRIMARY KEY,</w:t>
      </w:r>
    </w:p>
    <w:p w14:paraId="49E3B2FC" w14:textId="77777777" w:rsidR="00D27AB5" w:rsidRDefault="00D27AB5" w:rsidP="00D27AB5">
      <w:r>
        <w:t xml:space="preserve">    "FIRST_NAME" VARCHAR(25) NOT NULL,</w:t>
      </w:r>
    </w:p>
    <w:p w14:paraId="3F565CAA" w14:textId="77777777" w:rsidR="00D27AB5" w:rsidRDefault="00D27AB5" w:rsidP="00D27AB5">
      <w:r>
        <w:t xml:space="preserve">    "LAST_NAME" VARCHAR(25) NOT NULL</w:t>
      </w:r>
    </w:p>
    <w:p w14:paraId="7E00ECFB" w14:textId="43690A13" w:rsidR="00D27AB5" w:rsidRDefault="00D27AB5" w:rsidP="00D27AB5">
      <w:r>
        <w:t xml:space="preserve">    );</w:t>
      </w:r>
    </w:p>
    <w:p w14:paraId="1795B0DC" w14:textId="77777777" w:rsidR="00D27AB5" w:rsidRDefault="00D27AB5" w:rsidP="00D27AB5">
      <w:r>
        <w:t>CREATE TABLE CONTACT_LIST (</w:t>
      </w:r>
    </w:p>
    <w:p w14:paraId="64AEA24A" w14:textId="77777777" w:rsidR="00D27AB5" w:rsidRDefault="00D27AB5" w:rsidP="00D27AB5">
      <w:r>
        <w:t xml:space="preserve">    "CONNECTION_ID" NUMBER (15) NOT NULL PRIMARY KEY,</w:t>
      </w:r>
    </w:p>
    <w:p w14:paraId="1A94DDD5" w14:textId="77777777" w:rsidR="00D27AB5" w:rsidRDefault="00D27AB5" w:rsidP="00D27AB5">
      <w:r>
        <w:t xml:space="preserve">    "PERSON_ID" NUMBER(8) NOT NULL,</w:t>
      </w:r>
    </w:p>
    <w:p w14:paraId="5C0EEBE6" w14:textId="77777777" w:rsidR="00D27AB5" w:rsidRDefault="00D27AB5" w:rsidP="00D27AB5">
      <w:r>
        <w:t xml:space="preserve">    "CONTACT_ID" NUMBER (8) NOT NULL,</w:t>
      </w:r>
    </w:p>
    <w:p w14:paraId="437CC73F" w14:textId="77777777" w:rsidR="00D27AB5" w:rsidRDefault="00D27AB5" w:rsidP="00D27AB5">
      <w:r>
        <w:t xml:space="preserve">    "FAVORITE" VARCHAR(10) NULL</w:t>
      </w:r>
    </w:p>
    <w:p w14:paraId="2D696341" w14:textId="2FB45784" w:rsidR="00D27AB5" w:rsidRDefault="00D27AB5" w:rsidP="00D27AB5">
      <w:r>
        <w:t xml:space="preserve">    );</w:t>
      </w:r>
    </w:p>
    <w:p w14:paraId="34FFC1AA" w14:textId="77777777" w:rsidR="00AC4804" w:rsidRDefault="00AC4804" w:rsidP="00AC4804">
      <w:r>
        <w:t>CREATE TABLE MESSAGES (</w:t>
      </w:r>
    </w:p>
    <w:p w14:paraId="52B56582" w14:textId="77777777" w:rsidR="00AC4804" w:rsidRDefault="00AC4804" w:rsidP="00AC4804">
      <w:r>
        <w:t xml:space="preserve">    "SENDER_FIRST_NAME" VARCHAR(25) NOT NULL,</w:t>
      </w:r>
    </w:p>
    <w:p w14:paraId="14040266" w14:textId="77777777" w:rsidR="00AC4804" w:rsidRDefault="00AC4804" w:rsidP="00AC4804">
      <w:r>
        <w:t xml:space="preserve">    "SENDER_LAST_NAME" VARCHAR(25) NOT NULL,</w:t>
      </w:r>
    </w:p>
    <w:p w14:paraId="78DCB22E" w14:textId="77777777" w:rsidR="00AC4804" w:rsidRDefault="00AC4804" w:rsidP="00AC4804">
      <w:r>
        <w:t xml:space="preserve">    "RECEIVER_FIRST_NAME" VARCHAR(25)NOT NULL,</w:t>
      </w:r>
    </w:p>
    <w:p w14:paraId="45AC9894" w14:textId="77777777" w:rsidR="00AC4804" w:rsidRDefault="00AC4804" w:rsidP="00AC4804">
      <w:r>
        <w:t xml:space="preserve">    "RECEIVER_LAST_NAME" VARCHAR(25) NOT NULL,</w:t>
      </w:r>
    </w:p>
    <w:p w14:paraId="09664800" w14:textId="77777777" w:rsidR="00AC4804" w:rsidRDefault="00AC4804" w:rsidP="00AC4804">
      <w:r>
        <w:lastRenderedPageBreak/>
        <w:t xml:space="preserve">    "MESSAGE_ID" NUMBER(8) NOT NULL PRIMARY KEY,</w:t>
      </w:r>
    </w:p>
    <w:p w14:paraId="33E4E07F" w14:textId="77777777" w:rsidR="00AC4804" w:rsidRDefault="00AC4804" w:rsidP="00AC4804">
      <w:r>
        <w:t xml:space="preserve">    "MESSAGE" CHAR(500) NOT NULL,</w:t>
      </w:r>
    </w:p>
    <w:p w14:paraId="6E854053" w14:textId="77777777" w:rsidR="00AC4804" w:rsidRDefault="00AC4804" w:rsidP="00AC4804">
      <w:r>
        <w:t xml:space="preserve">    "MESSAGE_TIMESTAMP" CHAR(50) NOT NULL</w:t>
      </w:r>
    </w:p>
    <w:p w14:paraId="0901A857" w14:textId="0A0A0BAC" w:rsidR="00AC4804" w:rsidRDefault="00AC4804" w:rsidP="00AC4804">
      <w:r>
        <w:t xml:space="preserve">    );</w:t>
      </w:r>
    </w:p>
    <w:p w14:paraId="3E6E7391" w14:textId="64F9C5B1" w:rsidR="001052E8" w:rsidRDefault="001052E8" w:rsidP="00AC4804">
      <w:r w:rsidRPr="001052E8">
        <w:drawing>
          <wp:inline distT="0" distB="0" distL="0" distR="0" wp14:anchorId="5D21F290" wp14:editId="657FA519">
            <wp:extent cx="5943600" cy="3542030"/>
            <wp:effectExtent l="0" t="0" r="0" b="127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BCBC" w14:textId="77777777" w:rsidR="001052E8" w:rsidRDefault="001052E8">
      <w:pPr>
        <w:spacing w:after="0" w:line="240" w:lineRule="auto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br w:type="page"/>
      </w:r>
    </w:p>
    <w:p w14:paraId="136F9670" w14:textId="6B2EB482" w:rsidR="00D27AB5" w:rsidRDefault="00D27AB5" w:rsidP="00D27AB5">
      <w:pPr>
        <w:pStyle w:val="Heading1"/>
      </w:pPr>
      <w:bookmarkStart w:id="3" w:name="_Toc99692979"/>
      <w:r>
        <w:lastRenderedPageBreak/>
        <w:t>Step Two</w:t>
      </w:r>
      <w:bookmarkEnd w:id="3"/>
    </w:p>
    <w:p w14:paraId="34D124F9" w14:textId="6BF76737" w:rsidR="00D27AB5" w:rsidRDefault="00D27AB5" w:rsidP="00D27AB5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Add the original data to each table per the “INSERT INTO…” statements below.  This will add data to each of the three tables I created originally:</w:t>
      </w:r>
    </w:p>
    <w:p w14:paraId="5DC97EA4" w14:textId="77777777" w:rsidR="00D27AB5" w:rsidRDefault="00D27AB5" w:rsidP="00D27AB5">
      <w:r>
        <w:t>INSERT INTO PERSON VALUES (1, 'MICHAEL', 'PHELPS');</w:t>
      </w:r>
    </w:p>
    <w:p w14:paraId="160C51C4" w14:textId="77777777" w:rsidR="00D27AB5" w:rsidRDefault="00D27AB5" w:rsidP="00D27AB5">
      <w:r>
        <w:t>INSERT INTO PERSON VALUES (2, 'KATIE', 'LEDECKY');</w:t>
      </w:r>
    </w:p>
    <w:p w14:paraId="71A98D2A" w14:textId="77777777" w:rsidR="00D27AB5" w:rsidRDefault="00D27AB5" w:rsidP="00D27AB5">
      <w:r>
        <w:t>INSERT INTO PERSON VALUES (3, 'USAIN', 'BOLT');</w:t>
      </w:r>
    </w:p>
    <w:p w14:paraId="1099709B" w14:textId="77777777" w:rsidR="00D27AB5" w:rsidRDefault="00D27AB5" w:rsidP="00D27AB5">
      <w:r>
        <w:t>INSERT INTO PERSON VALUES (4, 'ALLYSON', 'FELIX');</w:t>
      </w:r>
    </w:p>
    <w:p w14:paraId="6981B6F5" w14:textId="77777777" w:rsidR="00D27AB5" w:rsidRDefault="00D27AB5" w:rsidP="00D27AB5">
      <w:r>
        <w:t>INSERT INTO PERSON VALUES (5, 'KEVIN', 'DURANT');</w:t>
      </w:r>
    </w:p>
    <w:p w14:paraId="3054CE3D" w14:textId="77777777" w:rsidR="00D27AB5" w:rsidRDefault="00D27AB5" w:rsidP="00D27AB5">
      <w:r>
        <w:t>INSERT INTO PERSON VALUES (6, 'DIANA', 'TAURASI');</w:t>
      </w:r>
    </w:p>
    <w:p w14:paraId="1AD932C3" w14:textId="77777777" w:rsidR="0002157D" w:rsidRDefault="0002157D" w:rsidP="0002157D">
      <w:r>
        <w:t>INSERT INTO CONTACT_LIST VALUES (1, 1, 2, '');</w:t>
      </w:r>
    </w:p>
    <w:p w14:paraId="197D16B1" w14:textId="77777777" w:rsidR="0002157D" w:rsidRDefault="0002157D" w:rsidP="0002157D">
      <w:r>
        <w:t>INSERT INTO CONTACT_LIST VALUES (2, 1, 3, '');</w:t>
      </w:r>
    </w:p>
    <w:p w14:paraId="6EDC5273" w14:textId="77777777" w:rsidR="0002157D" w:rsidRDefault="0002157D" w:rsidP="0002157D">
      <w:r>
        <w:t>INSERT INTO CONTACT_LIST VALUES (3, 1, 4, '');</w:t>
      </w:r>
    </w:p>
    <w:p w14:paraId="1553F0EE" w14:textId="77777777" w:rsidR="0002157D" w:rsidRDefault="0002157D" w:rsidP="0002157D">
      <w:r>
        <w:t>INSERT INTO CONTACT_LIST VALUES (4, 1, 5, '');</w:t>
      </w:r>
    </w:p>
    <w:p w14:paraId="504E8458" w14:textId="77777777" w:rsidR="0002157D" w:rsidRDefault="0002157D" w:rsidP="0002157D">
      <w:r>
        <w:t>INSERT INTO CONTACT_LIST VALUES (5, 1, 6, '');</w:t>
      </w:r>
    </w:p>
    <w:p w14:paraId="6F381269" w14:textId="77777777" w:rsidR="0002157D" w:rsidRDefault="0002157D" w:rsidP="0002157D">
      <w:r>
        <w:t>INSERT INTO CONTACT_LIST VALUES (6, 2, 1, '');</w:t>
      </w:r>
    </w:p>
    <w:p w14:paraId="55273C4E" w14:textId="77777777" w:rsidR="0002157D" w:rsidRDefault="0002157D" w:rsidP="0002157D">
      <w:r>
        <w:t>INSERT INTO CONTACT_LIST VALUES (7, 2, 3, '');</w:t>
      </w:r>
    </w:p>
    <w:p w14:paraId="5D416768" w14:textId="77777777" w:rsidR="0002157D" w:rsidRDefault="0002157D" w:rsidP="0002157D">
      <w:r>
        <w:t>INSERT INTO CONTACT_LIST VALUES (8, 2, 4, '');</w:t>
      </w:r>
    </w:p>
    <w:p w14:paraId="3128F047" w14:textId="77777777" w:rsidR="0002157D" w:rsidRDefault="0002157D" w:rsidP="0002157D">
      <w:r>
        <w:t>INSERT INTO CONTACT_LIST VALUES (9, 3, 1, '');</w:t>
      </w:r>
    </w:p>
    <w:p w14:paraId="0A969210" w14:textId="77777777" w:rsidR="0002157D" w:rsidRDefault="0002157D" w:rsidP="0002157D">
      <w:r>
        <w:t>INSERT INTO CONTACT_LIST VALUES (10, 3, 4, '');</w:t>
      </w:r>
    </w:p>
    <w:p w14:paraId="4D6E211D" w14:textId="77777777" w:rsidR="0002157D" w:rsidRDefault="0002157D" w:rsidP="0002157D">
      <w:r>
        <w:t>INSERT INTO CONTACT_LIST VALUES (11, 4, 5, '');</w:t>
      </w:r>
    </w:p>
    <w:p w14:paraId="14F9434F" w14:textId="77777777" w:rsidR="0002157D" w:rsidRDefault="0002157D" w:rsidP="0002157D">
      <w:r>
        <w:t>INSERT INTO CONTACT_LIST VALUES (12, 4, 6, '');</w:t>
      </w:r>
    </w:p>
    <w:p w14:paraId="3997E526" w14:textId="77777777" w:rsidR="0002157D" w:rsidRDefault="0002157D" w:rsidP="0002157D">
      <w:r>
        <w:t>INSERT INTO CONTACT_LIST VALUES (13, 5, 1, '');</w:t>
      </w:r>
    </w:p>
    <w:p w14:paraId="133EA62B" w14:textId="77777777" w:rsidR="0002157D" w:rsidRDefault="0002157D" w:rsidP="0002157D">
      <w:r>
        <w:t>INSERT INTO CONTACT_LIST VALUES (14, 5, 6, '');</w:t>
      </w:r>
    </w:p>
    <w:p w14:paraId="356C6BEF" w14:textId="77777777" w:rsidR="0002157D" w:rsidRDefault="0002157D" w:rsidP="0002157D">
      <w:r>
        <w:t>INSERT INTO MESSAGES VALUES ('MICHAEL', 'PHELPS', 'KATIE', 'LEDECKY', 1, 'CONGRATS ON WINNING THE 800M FREESTYLE!', '2016-12-25 09:00:00');</w:t>
      </w:r>
    </w:p>
    <w:p w14:paraId="1B757DD4" w14:textId="77777777" w:rsidR="0002157D" w:rsidRDefault="0002157D" w:rsidP="0002157D">
      <w:r>
        <w:t>INSERT INTO MESSAGES VALUES ('KATIE', 'LEDECKY', 'MICHAEL', 'PHELPS', 2, 'CONGRATS ON WINNING 23 GOLD MEDALS', '2016-12-25 09:01:00');</w:t>
      </w:r>
    </w:p>
    <w:p w14:paraId="0568E4DE" w14:textId="77777777" w:rsidR="0002157D" w:rsidRDefault="0002157D" w:rsidP="0002157D">
      <w:r>
        <w:t>INSERT INTO MESSAGES VALUES ('USAIN', 'BOLT', 'MICHAEL', 'PHELPS', 3, 'YOU ARE THE GREATEST SWIMMER EVER', '2016-12-25 09:02:00');</w:t>
      </w:r>
    </w:p>
    <w:p w14:paraId="2420CAA1" w14:textId="77777777" w:rsidR="0002157D" w:rsidRDefault="0002157D" w:rsidP="0002157D">
      <w:r>
        <w:lastRenderedPageBreak/>
        <w:t>INSERT INTO MESSAGES VALUES ('MICHAEL', 'PHELPS', 'USAIN', 'BOLT', 4, 'THANKS! YOU ARE THE GREATEST SPRINTER EVER', '2016-12-25 09:04:00');</w:t>
      </w:r>
    </w:p>
    <w:p w14:paraId="190A3BE3" w14:textId="77777777" w:rsidR="0002157D" w:rsidRDefault="0002157D" w:rsidP="0002157D">
      <w:r>
        <w:t>INSERT INTO MESSAGES VALUES ('MICHAEL', 'PHELPS', 'ALLYSON', 'FELIX', 5, 'GOOD LUCK ON YOUR RACE', '2016-12-25 09:05:00');</w:t>
      </w:r>
    </w:p>
    <w:p w14:paraId="61224540" w14:textId="5A21DD81" w:rsidR="0002157D" w:rsidRDefault="0002157D" w:rsidP="0002157D">
      <w:pPr>
        <w:pStyle w:val="Heading1"/>
      </w:pPr>
      <w:bookmarkStart w:id="4" w:name="_Toc99692980"/>
      <w:r>
        <w:t>Step Three</w:t>
      </w:r>
      <w:bookmarkEnd w:id="4"/>
    </w:p>
    <w:p w14:paraId="0D3FA2F8" w14:textId="381C4DFE" w:rsidR="00D27AB5" w:rsidRDefault="00512436" w:rsidP="00D27AB5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To satisfy the read portion of CRUD, v</w:t>
      </w:r>
      <w:r w:rsidR="0002157D">
        <w:rPr>
          <w:rFonts w:ascii="Times New Roman" w:hAnsi="Times New Roman"/>
          <w:sz w:val="24"/>
          <w:szCs w:val="24"/>
        </w:rPr>
        <w:t>erify that all three tables are created and have been populated with the correct information by running the following commands:</w:t>
      </w:r>
    </w:p>
    <w:p w14:paraId="7A68CA41" w14:textId="77777777" w:rsidR="0002157D" w:rsidRDefault="0002157D" w:rsidP="0002157D">
      <w:r>
        <w:t>SELECT * FROM PERSON;</w:t>
      </w:r>
    </w:p>
    <w:p w14:paraId="212420B8" w14:textId="77777777" w:rsidR="0002157D" w:rsidRDefault="0002157D" w:rsidP="0002157D">
      <w:r>
        <w:t>SELECT * FROM CONTACT_LIST;</w:t>
      </w:r>
    </w:p>
    <w:p w14:paraId="21311EA6" w14:textId="6CED9A8D" w:rsidR="0002157D" w:rsidRDefault="0002157D" w:rsidP="0002157D">
      <w:r>
        <w:t>SELECT * FROM MESSAGES;</w:t>
      </w:r>
    </w:p>
    <w:p w14:paraId="724F17B1" w14:textId="39B6B112" w:rsidR="001052E8" w:rsidRDefault="001052E8" w:rsidP="0002157D">
      <w:r w:rsidRPr="001052E8">
        <w:drawing>
          <wp:inline distT="0" distB="0" distL="0" distR="0" wp14:anchorId="30B3D495" wp14:editId="0C0BD626">
            <wp:extent cx="5943600" cy="5459095"/>
            <wp:effectExtent l="0" t="0" r="0" b="1905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604D" w14:textId="2A25DAF9" w:rsidR="0002157D" w:rsidRDefault="0002157D" w:rsidP="0002157D">
      <w:pPr>
        <w:pStyle w:val="Heading1"/>
      </w:pPr>
      <w:bookmarkStart w:id="5" w:name="_Toc99692981"/>
      <w:r>
        <w:lastRenderedPageBreak/>
        <w:t>Step Four</w:t>
      </w:r>
      <w:bookmarkEnd w:id="5"/>
    </w:p>
    <w:p w14:paraId="4FDA4F02" w14:textId="3EC5AA27" w:rsidR="0002157D" w:rsidRDefault="002E0C26" w:rsidP="0002157D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 will now begin to expand upon the original artifact while </w:t>
      </w:r>
      <w:r w:rsidR="00512436">
        <w:rPr>
          <w:rFonts w:ascii="Times New Roman" w:hAnsi="Times New Roman"/>
          <w:sz w:val="24"/>
          <w:szCs w:val="24"/>
        </w:rPr>
        <w:t>performing the update function of CRUD.</w:t>
      </w:r>
    </w:p>
    <w:p w14:paraId="5A9FC620" w14:textId="77777777" w:rsidR="00207983" w:rsidRDefault="00207983" w:rsidP="00207983">
      <w:r>
        <w:t>INSERT INTO PERSON VALUES (7, 'Simone', 'Biles');</w:t>
      </w:r>
    </w:p>
    <w:p w14:paraId="3E809CAE" w14:textId="77777777" w:rsidR="00207983" w:rsidRDefault="00207983" w:rsidP="00207983">
      <w:r>
        <w:t>INSERT INTO PERSON VALUES (8, 'Nyjah', 'Huston');</w:t>
      </w:r>
    </w:p>
    <w:p w14:paraId="67079DFE" w14:textId="77777777" w:rsidR="00207983" w:rsidRDefault="00207983" w:rsidP="00207983">
      <w:r>
        <w:t>INSERT INTO PERSON VALUES (9, 'Naomi', 'Osaka');</w:t>
      </w:r>
    </w:p>
    <w:p w14:paraId="2A4510DC" w14:textId="77777777" w:rsidR="00207983" w:rsidRDefault="00207983" w:rsidP="00207983">
      <w:r>
        <w:t>INSERT INTO PERSON VALUES (10, 'Alex', 'Morgan');</w:t>
      </w:r>
    </w:p>
    <w:p w14:paraId="027598A0" w14:textId="3D231FAF" w:rsidR="00DA66B3" w:rsidRDefault="00207983" w:rsidP="00207983">
      <w:r>
        <w:t>SELECT * FROM PERSON;</w:t>
      </w:r>
    </w:p>
    <w:p w14:paraId="0783590A" w14:textId="5A251992" w:rsidR="001052E8" w:rsidRPr="00D27AB5" w:rsidRDefault="001052E8" w:rsidP="00207983">
      <w:r w:rsidRPr="001052E8">
        <w:drawing>
          <wp:inline distT="0" distB="0" distL="0" distR="0" wp14:anchorId="5C52E53B" wp14:editId="3749104C">
            <wp:extent cx="5943600" cy="3542030"/>
            <wp:effectExtent l="0" t="0" r="0" b="127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ACF0" w14:textId="77777777" w:rsidR="001052E8" w:rsidRDefault="001052E8">
      <w:pPr>
        <w:spacing w:after="0" w:line="240" w:lineRule="auto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br w:type="page"/>
      </w:r>
    </w:p>
    <w:p w14:paraId="113F63FE" w14:textId="31886C83" w:rsidR="00D469AF" w:rsidRDefault="00D469AF" w:rsidP="00D469AF">
      <w:pPr>
        <w:pStyle w:val="Heading1"/>
      </w:pPr>
      <w:bookmarkStart w:id="6" w:name="_Toc99692982"/>
      <w:r>
        <w:lastRenderedPageBreak/>
        <w:t>Step Five</w:t>
      </w:r>
      <w:bookmarkEnd w:id="6"/>
    </w:p>
    <w:p w14:paraId="2DF9A228" w14:textId="78BE3182" w:rsidR="002E0C26" w:rsidRDefault="00D469AF" w:rsidP="0002157D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Now that I have expanded the list of athletes, I want to add a new column for each individual sex, and the event(s) they compete in.  Add the following code into livesql to update the table:</w:t>
      </w:r>
    </w:p>
    <w:p w14:paraId="46AA2002" w14:textId="77777777" w:rsidR="00D17DB6" w:rsidRPr="00D17DB6" w:rsidRDefault="00D17DB6" w:rsidP="00D17DB6">
      <w:pPr>
        <w:rPr>
          <w:rFonts w:ascii="Times New Roman" w:hAnsi="Times New Roman"/>
          <w:sz w:val="24"/>
          <w:szCs w:val="24"/>
        </w:rPr>
      </w:pPr>
      <w:r w:rsidRPr="00D17DB6">
        <w:rPr>
          <w:rFonts w:ascii="Times New Roman" w:hAnsi="Times New Roman"/>
          <w:sz w:val="24"/>
          <w:szCs w:val="24"/>
        </w:rPr>
        <w:t>ALTER TABLE PERSON ADD "SEX" VARCHAR(6);</w:t>
      </w:r>
    </w:p>
    <w:p w14:paraId="337E3CBE" w14:textId="079AC538" w:rsidR="00D17DB6" w:rsidRDefault="00D17DB6" w:rsidP="00D17DB6">
      <w:pPr>
        <w:rPr>
          <w:rFonts w:ascii="Times New Roman" w:hAnsi="Times New Roman"/>
          <w:sz w:val="24"/>
          <w:szCs w:val="24"/>
        </w:rPr>
      </w:pPr>
      <w:r w:rsidRPr="00D17DB6">
        <w:rPr>
          <w:rFonts w:ascii="Times New Roman" w:hAnsi="Times New Roman"/>
          <w:sz w:val="24"/>
          <w:szCs w:val="24"/>
        </w:rPr>
        <w:t>ALTER TABLE PERSON ADD "EVENT" VARCHAR(25);</w:t>
      </w:r>
    </w:p>
    <w:p w14:paraId="2BD071E7" w14:textId="77777777" w:rsidR="00195C17" w:rsidRDefault="00195C17" w:rsidP="00195C17">
      <w:r>
        <w:t>UPDATE PERSON SET SEX = 'MALE' WHERE PERSON_ID = '1';</w:t>
      </w:r>
    </w:p>
    <w:p w14:paraId="76AE6270" w14:textId="77777777" w:rsidR="00195C17" w:rsidRDefault="00195C17" w:rsidP="00195C17">
      <w:r>
        <w:t>UPDATE PERSON SET SEX = 'FEMALE' WHERE PERSON_ID = '2';</w:t>
      </w:r>
    </w:p>
    <w:p w14:paraId="1B035362" w14:textId="77777777" w:rsidR="00195C17" w:rsidRDefault="00195C17" w:rsidP="00195C17">
      <w:r>
        <w:t>UPDATE PERSON SET SEX = 'MALE' WHERE PERSON_ID = '3';</w:t>
      </w:r>
    </w:p>
    <w:p w14:paraId="69A29145" w14:textId="77777777" w:rsidR="00195C17" w:rsidRDefault="00195C17" w:rsidP="00195C17">
      <w:r>
        <w:t>UPDATE PERSON SET SEX = 'FEMALE' WHERE PERSON_ID = '4';</w:t>
      </w:r>
    </w:p>
    <w:p w14:paraId="1CABE686" w14:textId="77777777" w:rsidR="00195C17" w:rsidRDefault="00195C17" w:rsidP="00195C17">
      <w:r>
        <w:t>UPDATE PERSON SET SEX = 'MALE' WHERE PERSON_ID = '5';</w:t>
      </w:r>
    </w:p>
    <w:p w14:paraId="09B77016" w14:textId="77777777" w:rsidR="00195C17" w:rsidRDefault="00195C17" w:rsidP="00195C17">
      <w:r>
        <w:t>UPDATE PERSON SET SEX = 'FEMALE' WHERE PERSON_ID = '6';</w:t>
      </w:r>
    </w:p>
    <w:p w14:paraId="5D53A174" w14:textId="77777777" w:rsidR="00195C17" w:rsidRDefault="00195C17" w:rsidP="00195C17">
      <w:r>
        <w:t>UPDATE PERSON SET SEX = 'FEMALE' WHERE PERSON_ID = '7';</w:t>
      </w:r>
    </w:p>
    <w:p w14:paraId="6C65D872" w14:textId="77777777" w:rsidR="00195C17" w:rsidRDefault="00195C17" w:rsidP="00195C17">
      <w:r>
        <w:t>UPDATE PERSON SET SEX = 'MALE' WHERE PERSON_ID = '8';</w:t>
      </w:r>
    </w:p>
    <w:p w14:paraId="1A2D908B" w14:textId="77777777" w:rsidR="00195C17" w:rsidRDefault="00195C17" w:rsidP="00195C17">
      <w:r>
        <w:t>UPDATE PERSON SET SEX = 'FEMALE' WHERE PERSON_ID = '9';</w:t>
      </w:r>
    </w:p>
    <w:p w14:paraId="72678390" w14:textId="008BD3C5" w:rsidR="00D469AF" w:rsidRDefault="00195C17" w:rsidP="00195C17">
      <w:r>
        <w:t>UPDATE PERSON SET SEX = 'FEMALE' WHERE PERSON_ID = '10';</w:t>
      </w:r>
    </w:p>
    <w:p w14:paraId="03718515" w14:textId="77777777" w:rsidR="00D17DB6" w:rsidRDefault="00D17DB6" w:rsidP="00D17DB6">
      <w:r>
        <w:t>UPDATE PERSON SET EVENT = 'SWIMMING' WHERE PERSON_ID = '1';</w:t>
      </w:r>
    </w:p>
    <w:p w14:paraId="350B39C4" w14:textId="77777777" w:rsidR="00D17DB6" w:rsidRDefault="00D17DB6" w:rsidP="00D17DB6">
      <w:r>
        <w:t>UPDATE PERSON SET EVENT = 'SWIMMING' WHERE PERSON_ID = '2';</w:t>
      </w:r>
    </w:p>
    <w:p w14:paraId="0AB3E474" w14:textId="77777777" w:rsidR="00D17DB6" w:rsidRDefault="00D17DB6" w:rsidP="00D17DB6">
      <w:r>
        <w:t>UPDATE PERSON SET EVENT = 'TRACK AND FIELD' WHERE PERSON_ID = '3';</w:t>
      </w:r>
    </w:p>
    <w:p w14:paraId="324FFE39" w14:textId="77777777" w:rsidR="00D17DB6" w:rsidRDefault="00D17DB6" w:rsidP="00D17DB6">
      <w:r>
        <w:t>UPDATE PERSON SET EVENT = 'TRACK AND FIELD' WHERE PERSON_ID = '4';</w:t>
      </w:r>
    </w:p>
    <w:p w14:paraId="41D8A082" w14:textId="77777777" w:rsidR="00D17DB6" w:rsidRDefault="00D17DB6" w:rsidP="00D17DB6">
      <w:r>
        <w:t>UPDATE PERSON SET EVENT = 'BASKETBALL' WHERE PERSON_ID = '5';</w:t>
      </w:r>
    </w:p>
    <w:p w14:paraId="2E925FDD" w14:textId="77777777" w:rsidR="00D17DB6" w:rsidRDefault="00D17DB6" w:rsidP="00D17DB6">
      <w:r>
        <w:t>UPDATE PERSON SET EVENT = 'BASKETBALL' WHERE PERSON_ID = '6';</w:t>
      </w:r>
    </w:p>
    <w:p w14:paraId="40746372" w14:textId="77777777" w:rsidR="00D17DB6" w:rsidRDefault="00D17DB6" w:rsidP="00D17DB6">
      <w:r>
        <w:t>UPDATE PERSON SET EVENT = 'GYMNASTICS' WHERE PERSON_ID = '7';</w:t>
      </w:r>
    </w:p>
    <w:p w14:paraId="4C17F52A" w14:textId="77777777" w:rsidR="00D17DB6" w:rsidRDefault="00D17DB6" w:rsidP="00D17DB6">
      <w:r>
        <w:t>UPDATE PERSON SET EVENT = 'SKATEBOARDING' WHERE PERSON_ID = '8';</w:t>
      </w:r>
    </w:p>
    <w:p w14:paraId="4E25238C" w14:textId="77777777" w:rsidR="00D17DB6" w:rsidRDefault="00D17DB6" w:rsidP="00D17DB6">
      <w:r>
        <w:t>UPDATE PERSON SET EVENT = 'TENNIS' WHERE PERSON_ID = '9';</w:t>
      </w:r>
    </w:p>
    <w:p w14:paraId="0F47CAC4" w14:textId="626CDB38" w:rsidR="00D17DB6" w:rsidRDefault="00D17DB6" w:rsidP="00D17DB6">
      <w:r>
        <w:t>UPDATE PERSON SET EVENT = 'SOCCER' WHERE PERSON_ID = '10';</w:t>
      </w:r>
    </w:p>
    <w:p w14:paraId="191487DF" w14:textId="0902F46D" w:rsidR="00D17DB6" w:rsidRDefault="00D17DB6" w:rsidP="00D17DB6">
      <w:r>
        <w:t>SELECT * FROM PERSON;</w:t>
      </w:r>
    </w:p>
    <w:p w14:paraId="5167B1A5" w14:textId="047FB075" w:rsidR="001052E8" w:rsidRPr="00D27AB5" w:rsidRDefault="001052E8" w:rsidP="00D17DB6">
      <w:r w:rsidRPr="001052E8">
        <w:lastRenderedPageBreak/>
        <w:drawing>
          <wp:inline distT="0" distB="0" distL="0" distR="0" wp14:anchorId="31A11A26" wp14:editId="58F2F9F2">
            <wp:extent cx="5943600" cy="3542030"/>
            <wp:effectExtent l="0" t="0" r="0" b="127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DF8D" w14:textId="77777777" w:rsidR="001052E8" w:rsidRDefault="001052E8">
      <w:pPr>
        <w:spacing w:after="0" w:line="240" w:lineRule="auto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br w:type="page"/>
      </w:r>
    </w:p>
    <w:p w14:paraId="38C15333" w14:textId="76725ABC" w:rsidR="00512436" w:rsidRDefault="00512436" w:rsidP="00512436">
      <w:pPr>
        <w:pStyle w:val="Heading1"/>
      </w:pPr>
      <w:bookmarkStart w:id="7" w:name="_Toc99692983"/>
      <w:r>
        <w:lastRenderedPageBreak/>
        <w:t>Step Five</w:t>
      </w:r>
      <w:bookmarkEnd w:id="7"/>
    </w:p>
    <w:p w14:paraId="0522DB33" w14:textId="01A96D74" w:rsidR="00D17DB6" w:rsidRDefault="00512436" w:rsidP="00D17DB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Once all the updates have been made, I will delete the four entries I added to bring the table back to its original athletes, and thus satisfying the Delete functionality in CRUD.</w:t>
      </w:r>
    </w:p>
    <w:p w14:paraId="35610D79" w14:textId="77777777" w:rsidR="00512436" w:rsidRDefault="00512436" w:rsidP="00512436">
      <w:r>
        <w:t>DELETE FROM PERSON WHERE PERSON_ID = '7';</w:t>
      </w:r>
    </w:p>
    <w:p w14:paraId="674EB1F2" w14:textId="77777777" w:rsidR="00512436" w:rsidRDefault="00512436" w:rsidP="00512436">
      <w:r>
        <w:t>DELETE FROM PERSON WHERE PERSON_ID = '8';</w:t>
      </w:r>
    </w:p>
    <w:p w14:paraId="510D8CB2" w14:textId="77777777" w:rsidR="00512436" w:rsidRDefault="00512436" w:rsidP="00512436">
      <w:r>
        <w:t>DELETE FROM PERSON WHERE PERSON_ID = '9';</w:t>
      </w:r>
    </w:p>
    <w:p w14:paraId="4D304514" w14:textId="34B2BC8C" w:rsidR="00512436" w:rsidRDefault="00512436" w:rsidP="00512436">
      <w:r>
        <w:t>DELETE FROM PERSON WHERE PERSON_ID = '10';</w:t>
      </w:r>
    </w:p>
    <w:p w14:paraId="14B50895" w14:textId="7C6B8C61" w:rsidR="000A0A7E" w:rsidRDefault="000A0A7E" w:rsidP="000A0A7E">
      <w:r>
        <w:t>SELECT * FROM PERSON;</w:t>
      </w:r>
    </w:p>
    <w:p w14:paraId="44F572C7" w14:textId="1EF7332A" w:rsidR="001052E8" w:rsidRPr="00D27AB5" w:rsidRDefault="001052E8" w:rsidP="000A0A7E">
      <w:r w:rsidRPr="001052E8">
        <w:drawing>
          <wp:inline distT="0" distB="0" distL="0" distR="0" wp14:anchorId="0C729E04" wp14:editId="76B2B4BC">
            <wp:extent cx="5943600" cy="3542030"/>
            <wp:effectExtent l="0" t="0" r="0" b="127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69B7" w14:textId="77777777" w:rsidR="001052E8" w:rsidRDefault="001052E8">
      <w:pPr>
        <w:spacing w:after="0" w:line="240" w:lineRule="auto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br w:type="page"/>
      </w:r>
    </w:p>
    <w:p w14:paraId="47F53924" w14:textId="27FFE470" w:rsidR="00005060" w:rsidRDefault="00005060" w:rsidP="00005060">
      <w:pPr>
        <w:pStyle w:val="Heading1"/>
      </w:pPr>
      <w:bookmarkStart w:id="8" w:name="_Toc99692984"/>
      <w:r>
        <w:lastRenderedPageBreak/>
        <w:t>Step Six</w:t>
      </w:r>
      <w:bookmarkEnd w:id="8"/>
    </w:p>
    <w:p w14:paraId="45F40539" w14:textId="3DABF1FB" w:rsidR="00512436" w:rsidRDefault="00005060" w:rsidP="0051243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Now that the PERSON table is complete and all CRUD functionality is complete, we will move to the CONTACT_LIST table.  As previously completed, the C and R functions were already completed.  We will begin by performing the U in CRUD and update the table with more columns and rows</w:t>
      </w:r>
      <w:r w:rsidR="00370DFA">
        <w:rPr>
          <w:rFonts w:ascii="Times New Roman" w:hAnsi="Times New Roman"/>
          <w:sz w:val="24"/>
          <w:szCs w:val="24"/>
        </w:rPr>
        <w:t xml:space="preserve"> and then verify the changes have been made</w:t>
      </w:r>
      <w:r>
        <w:rPr>
          <w:rFonts w:ascii="Times New Roman" w:hAnsi="Times New Roman"/>
          <w:sz w:val="24"/>
          <w:szCs w:val="24"/>
        </w:rPr>
        <w:t>.</w:t>
      </w:r>
    </w:p>
    <w:p w14:paraId="3F0E017B" w14:textId="77777777" w:rsidR="00370DFA" w:rsidRDefault="00370DFA" w:rsidP="00370DFA">
      <w:r>
        <w:t>UPDATE CONTACT_LIST SET FAVORITE = 'YES' WHERE CONTACT_ID = 1;</w:t>
      </w:r>
    </w:p>
    <w:p w14:paraId="175BB2DD" w14:textId="77777777" w:rsidR="00370DFA" w:rsidRDefault="00370DFA" w:rsidP="00370DFA">
      <w:r>
        <w:t>UPDATE CONTACT_LIST SET FAVORITE = 'NO' WHERE CONTACT_ID &lt;&gt; 1;</w:t>
      </w:r>
    </w:p>
    <w:p w14:paraId="33E98055" w14:textId="77777777" w:rsidR="00370DFA" w:rsidRDefault="00370DFA" w:rsidP="00370DFA">
      <w:r>
        <w:t>INSERT INTO CONTACT_LIST VALUES (15, 7, 2, 'YES');</w:t>
      </w:r>
    </w:p>
    <w:p w14:paraId="1FED11A0" w14:textId="77777777" w:rsidR="00370DFA" w:rsidRDefault="00370DFA" w:rsidP="00370DFA">
      <w:r>
        <w:t>INSERT INTO CONTACT_LIST VALUES (16, 8, 4, 'YES');</w:t>
      </w:r>
    </w:p>
    <w:p w14:paraId="64C9EB4F" w14:textId="77777777" w:rsidR="00370DFA" w:rsidRDefault="00370DFA" w:rsidP="00370DFA">
      <w:r>
        <w:t>INSERT INTO CONTACT_LIST VALUES (17, 9, 1, 'YES');</w:t>
      </w:r>
    </w:p>
    <w:p w14:paraId="08229E35" w14:textId="40CC81BD" w:rsidR="00005060" w:rsidRDefault="00370DFA" w:rsidP="00370DFA">
      <w:r>
        <w:t>SELECT * FROM CONTACT_LIST ORDER BY CONNECTION_ID;</w:t>
      </w:r>
    </w:p>
    <w:p w14:paraId="009A09CE" w14:textId="287CEBA0" w:rsidR="001052E8" w:rsidRDefault="001052E8" w:rsidP="00370DFA">
      <w:r w:rsidRPr="001052E8">
        <w:drawing>
          <wp:inline distT="0" distB="0" distL="0" distR="0" wp14:anchorId="5B6831FD" wp14:editId="591C5B8D">
            <wp:extent cx="5943600" cy="3542030"/>
            <wp:effectExtent l="0" t="0" r="0" b="1270"/>
            <wp:docPr id="6" name="Picture 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8C91" w14:textId="77777777" w:rsidR="001052E8" w:rsidRDefault="001052E8">
      <w:pPr>
        <w:spacing w:after="0" w:line="240" w:lineRule="auto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br w:type="page"/>
      </w:r>
    </w:p>
    <w:p w14:paraId="2AC19E25" w14:textId="484360D4" w:rsidR="00370DFA" w:rsidRDefault="00370DFA" w:rsidP="00370DFA">
      <w:pPr>
        <w:pStyle w:val="Heading1"/>
      </w:pPr>
      <w:bookmarkStart w:id="9" w:name="_Toc99692985"/>
      <w:r>
        <w:lastRenderedPageBreak/>
        <w:t>Step Seven</w:t>
      </w:r>
      <w:bookmarkEnd w:id="9"/>
    </w:p>
    <w:p w14:paraId="18CCC097" w14:textId="0070BA9D" w:rsidR="000A13CE" w:rsidRDefault="00370DFA" w:rsidP="00370DFA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To show a more complex form of altering the table, rather than removing a contact based on the primary key “CONNECTION_ID,” I will remove multiple rows using the </w:t>
      </w:r>
      <w:r w:rsidR="000A13CE">
        <w:rPr>
          <w:rFonts w:ascii="Times New Roman" w:hAnsi="Times New Roman"/>
          <w:sz w:val="24"/>
          <w:szCs w:val="24"/>
        </w:rPr>
        <w:t xml:space="preserve">“FAVORITE” </w:t>
      </w:r>
      <w:r w:rsidR="0004516E">
        <w:rPr>
          <w:rFonts w:ascii="Times New Roman" w:hAnsi="Times New Roman"/>
          <w:sz w:val="24"/>
          <w:szCs w:val="24"/>
        </w:rPr>
        <w:t xml:space="preserve">column to remove all contacts that do not have a “YES” in the FAVORITE </w:t>
      </w:r>
      <w:r w:rsidR="00AC4804">
        <w:rPr>
          <w:rFonts w:ascii="Times New Roman" w:hAnsi="Times New Roman"/>
          <w:sz w:val="24"/>
          <w:szCs w:val="24"/>
        </w:rPr>
        <w:t>column</w:t>
      </w:r>
      <w:r w:rsidR="0004516E">
        <w:rPr>
          <w:rFonts w:ascii="Times New Roman" w:hAnsi="Times New Roman"/>
          <w:sz w:val="24"/>
          <w:szCs w:val="24"/>
        </w:rPr>
        <w:t>.  This will remove all but six of the initial rows.</w:t>
      </w:r>
    </w:p>
    <w:p w14:paraId="43E67B8B" w14:textId="77777777" w:rsidR="0004516E" w:rsidRDefault="0004516E" w:rsidP="0004516E">
      <w:r>
        <w:t>DELETE (SELECT * FROM CONTACT_LIST)</w:t>
      </w:r>
    </w:p>
    <w:p w14:paraId="7C1E553D" w14:textId="77777777" w:rsidR="0004516E" w:rsidRDefault="0004516E" w:rsidP="0004516E">
      <w:r>
        <w:t>WHERE FAVORITE = 'NO';</w:t>
      </w:r>
    </w:p>
    <w:p w14:paraId="23D96B66" w14:textId="2FF1220A" w:rsidR="0004516E" w:rsidRDefault="0004516E" w:rsidP="0004516E">
      <w:r>
        <w:t>SELECT * FROM CONTACT_LIST ORDER BY CONNECTION_ID;</w:t>
      </w:r>
    </w:p>
    <w:p w14:paraId="50B3B019" w14:textId="71BDA38F" w:rsidR="001052E8" w:rsidRDefault="001052E8" w:rsidP="0004516E">
      <w:r w:rsidRPr="001052E8">
        <w:drawing>
          <wp:inline distT="0" distB="0" distL="0" distR="0" wp14:anchorId="13389F16" wp14:editId="6A200FCB">
            <wp:extent cx="5943600" cy="3542030"/>
            <wp:effectExtent l="0" t="0" r="0" b="1270"/>
            <wp:docPr id="7" name="Picture 7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abl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87D0" w14:textId="77777777" w:rsidR="001052E8" w:rsidRDefault="001052E8">
      <w:pPr>
        <w:spacing w:after="0" w:line="240" w:lineRule="auto"/>
        <w:rPr>
          <w:rFonts w:ascii="Times New Roman" w:hAnsi="Times New Roman"/>
          <w:b/>
          <w:color w:val="000000" w:themeColor="text1"/>
          <w:sz w:val="24"/>
          <w:szCs w:val="24"/>
        </w:rPr>
      </w:pPr>
      <w:r>
        <w:br w:type="page"/>
      </w:r>
    </w:p>
    <w:p w14:paraId="568AD94B" w14:textId="36AB7191" w:rsidR="0004516E" w:rsidRDefault="0004516E" w:rsidP="0004516E">
      <w:pPr>
        <w:pStyle w:val="Heading1"/>
      </w:pPr>
      <w:bookmarkStart w:id="10" w:name="_Toc99692986"/>
      <w:r>
        <w:lastRenderedPageBreak/>
        <w:t>Step Eight</w:t>
      </w:r>
      <w:bookmarkEnd w:id="10"/>
    </w:p>
    <w:p w14:paraId="12CCA4DC" w14:textId="420E34FF" w:rsidR="0004516E" w:rsidRDefault="0004516E" w:rsidP="0004516E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Moving to the final table “MESSAGES” I </w:t>
      </w:r>
      <w:r w:rsidR="003E2CF5">
        <w:rPr>
          <w:rFonts w:ascii="Times New Roman" w:hAnsi="Times New Roman"/>
          <w:sz w:val="24"/>
          <w:szCs w:val="24"/>
        </w:rPr>
        <w:t xml:space="preserve">wanted to rearrange the table to put “MESSAGE_ID” first so that </w:t>
      </w:r>
      <w:r w:rsidR="00932D9A">
        <w:rPr>
          <w:rFonts w:ascii="Times New Roman" w:hAnsi="Times New Roman"/>
          <w:sz w:val="24"/>
          <w:szCs w:val="24"/>
        </w:rPr>
        <w:t>the data looks more like a text message</w:t>
      </w:r>
      <w:r w:rsidR="003E2CF5">
        <w:rPr>
          <w:rFonts w:ascii="Times New Roman" w:hAnsi="Times New Roman"/>
          <w:sz w:val="24"/>
          <w:szCs w:val="24"/>
        </w:rPr>
        <w:t xml:space="preserve">.  I will also add five additional messages to expand upon the original list.  Once that is complete, I will delete all the messages with the most recent </w:t>
      </w:r>
      <w:r w:rsidR="00932D9A">
        <w:rPr>
          <w:rFonts w:ascii="Times New Roman" w:hAnsi="Times New Roman"/>
          <w:sz w:val="24"/>
          <w:szCs w:val="24"/>
        </w:rPr>
        <w:t>date</w:t>
      </w:r>
      <w:r w:rsidR="003E2CF5">
        <w:rPr>
          <w:rFonts w:ascii="Times New Roman" w:hAnsi="Times New Roman"/>
          <w:sz w:val="24"/>
          <w:szCs w:val="24"/>
        </w:rPr>
        <w:t>.</w:t>
      </w:r>
    </w:p>
    <w:p w14:paraId="4268145F" w14:textId="1252D4E5" w:rsidR="003E2CF5" w:rsidRDefault="003E2CF5" w:rsidP="0004516E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DROP TABLE </w:t>
      </w:r>
      <w:r w:rsidR="00AC4804">
        <w:rPr>
          <w:rFonts w:ascii="Times New Roman" w:hAnsi="Times New Roman"/>
          <w:sz w:val="24"/>
          <w:szCs w:val="24"/>
        </w:rPr>
        <w:t>MESSAGES;</w:t>
      </w:r>
    </w:p>
    <w:p w14:paraId="5948CFCC" w14:textId="77777777" w:rsidR="00AC4804" w:rsidRDefault="00AC4804" w:rsidP="00AC4804">
      <w:r>
        <w:t>CREATE TABLE MESSAGES (</w:t>
      </w:r>
    </w:p>
    <w:p w14:paraId="5958A192" w14:textId="77777777" w:rsidR="00AC4804" w:rsidRDefault="00AC4804" w:rsidP="00AC4804">
      <w:r>
        <w:t xml:space="preserve">    "MESSAGE_ID" NUMBER(8) NOT NULL PRIMARY KEY,</w:t>
      </w:r>
    </w:p>
    <w:p w14:paraId="383B3D6C" w14:textId="77777777" w:rsidR="00AC4804" w:rsidRDefault="00AC4804" w:rsidP="00AC4804">
      <w:r>
        <w:t xml:space="preserve">    "SENDER_NAME" VARCHAR(25) NOT NULL,</w:t>
      </w:r>
    </w:p>
    <w:p w14:paraId="53B03AD7" w14:textId="77777777" w:rsidR="00AC4804" w:rsidRDefault="00AC4804" w:rsidP="00AC4804">
      <w:r>
        <w:t xml:space="preserve">    "RECEIVER_NAME" VARCHAR(25)NOT NULL,</w:t>
      </w:r>
    </w:p>
    <w:p w14:paraId="2ACE2572" w14:textId="77777777" w:rsidR="00AC4804" w:rsidRDefault="00AC4804" w:rsidP="00AC4804">
      <w:r>
        <w:t xml:space="preserve">    "MESSAGE" CHAR(500) NOT NULL,</w:t>
      </w:r>
    </w:p>
    <w:p w14:paraId="417F4A00" w14:textId="77777777" w:rsidR="00AC4804" w:rsidRDefault="00AC4804" w:rsidP="00AC4804">
      <w:r>
        <w:t xml:space="preserve">    "MESSAGE_TIMESTAMP" CHAR(50) NOT NULL</w:t>
      </w:r>
    </w:p>
    <w:p w14:paraId="77FFB037" w14:textId="5EB92FA9" w:rsidR="00AC4804" w:rsidRDefault="00AC4804" w:rsidP="0004516E">
      <w:r>
        <w:t xml:space="preserve">    );</w:t>
      </w:r>
    </w:p>
    <w:p w14:paraId="14CAB1BC" w14:textId="7C20BFA1" w:rsidR="00790A39" w:rsidRDefault="00790A39" w:rsidP="00790A39">
      <w:r>
        <w:t>INSERT INTO MESSAGES VALUES (</w:t>
      </w:r>
      <w:r w:rsidR="00ED7D94">
        <w:t xml:space="preserve">1, </w:t>
      </w:r>
      <w:r>
        <w:t>'MICHAEL</w:t>
      </w:r>
      <w:r w:rsidR="00ED7D94">
        <w:t xml:space="preserve"> </w:t>
      </w:r>
      <w:r>
        <w:t>PHELPS', 'KATIE</w:t>
      </w:r>
      <w:r w:rsidR="00ED7D94">
        <w:t xml:space="preserve"> </w:t>
      </w:r>
      <w:r>
        <w:t>LEDECKY', 'CONGRATS ON WINNING THE 800M FREESTYLE!', '2016-12-25 09:00:00');</w:t>
      </w:r>
    </w:p>
    <w:p w14:paraId="3F113F35" w14:textId="373ACF85" w:rsidR="00790A39" w:rsidRDefault="00790A39" w:rsidP="00790A39">
      <w:r>
        <w:t>INSERT INTO MESSAGES VALUES (</w:t>
      </w:r>
      <w:r w:rsidR="00ED7D94">
        <w:t xml:space="preserve">2, </w:t>
      </w:r>
      <w:r>
        <w:t>'KATIE</w:t>
      </w:r>
      <w:r w:rsidR="00ED7D94">
        <w:t xml:space="preserve"> </w:t>
      </w:r>
      <w:r>
        <w:t>LEDECKY', 'MICHAEL</w:t>
      </w:r>
      <w:r w:rsidR="00ED7D94">
        <w:t xml:space="preserve"> </w:t>
      </w:r>
      <w:r>
        <w:t>PHELPS', 'CONGRATS ON WINNING 23 GOLD MEDALS', '2016-12-25 09:01:00');</w:t>
      </w:r>
    </w:p>
    <w:p w14:paraId="45C2A370" w14:textId="6747230F" w:rsidR="00790A39" w:rsidRDefault="00790A39" w:rsidP="00790A39">
      <w:r>
        <w:t>INSERT INTO MESSAGES VALUES (</w:t>
      </w:r>
      <w:r w:rsidR="00ED7D94">
        <w:t xml:space="preserve">3, </w:t>
      </w:r>
      <w:r>
        <w:t>'USAIN</w:t>
      </w:r>
      <w:r w:rsidR="00ED7D94">
        <w:t xml:space="preserve"> </w:t>
      </w:r>
      <w:r>
        <w:t>BOLT', 'MICHAEL</w:t>
      </w:r>
      <w:r w:rsidR="00ED7D94">
        <w:t xml:space="preserve"> </w:t>
      </w:r>
      <w:r>
        <w:t>PHELPS', 'YOU ARE THE GREATEST SWIMMER EVER', '2016-12-25 09:02:00');</w:t>
      </w:r>
    </w:p>
    <w:p w14:paraId="5704DD59" w14:textId="3DA78F08" w:rsidR="00790A39" w:rsidRDefault="00790A39" w:rsidP="00790A39">
      <w:r>
        <w:t>INSERT INTO MESSAGES VALUES (</w:t>
      </w:r>
      <w:r w:rsidR="00ED7D94">
        <w:t xml:space="preserve">4, </w:t>
      </w:r>
      <w:r>
        <w:t>'MICHAEL</w:t>
      </w:r>
      <w:r w:rsidR="00ED7D94">
        <w:t xml:space="preserve"> </w:t>
      </w:r>
      <w:r>
        <w:t>PHELPS', 'USAIN</w:t>
      </w:r>
      <w:r w:rsidR="00ED7D94">
        <w:t xml:space="preserve"> </w:t>
      </w:r>
      <w:r>
        <w:t xml:space="preserve">BOLT', </w:t>
      </w:r>
      <w:r w:rsidR="00ED7D94">
        <w:t xml:space="preserve"> </w:t>
      </w:r>
      <w:r>
        <w:t>'THANKS! YOU ARE THE GREATEST SPRINTER EVER', '2016-12-25 09:04:00');</w:t>
      </w:r>
    </w:p>
    <w:p w14:paraId="23FC1B4C" w14:textId="3737B6C0" w:rsidR="00790A39" w:rsidRDefault="00790A39" w:rsidP="00790A39">
      <w:r>
        <w:t>INSERT INTO MESSAGES VALUES (</w:t>
      </w:r>
      <w:r w:rsidR="00ED7D94">
        <w:t xml:space="preserve">5, </w:t>
      </w:r>
      <w:r>
        <w:t>'KEVIN</w:t>
      </w:r>
      <w:r w:rsidR="00ED7D94">
        <w:t xml:space="preserve"> </w:t>
      </w:r>
      <w:r>
        <w:t>DURANT', 'ALLYSON</w:t>
      </w:r>
      <w:r w:rsidR="00ED7D94">
        <w:t xml:space="preserve"> </w:t>
      </w:r>
      <w:r>
        <w:t>FELIX'</w:t>
      </w:r>
      <w:r w:rsidR="00ED7D94">
        <w:t xml:space="preserve">, </w:t>
      </w:r>
      <w:r>
        <w:t>'GOOD LUCK ON YOUR RACE', '2016-12-2</w:t>
      </w:r>
      <w:r w:rsidR="00932D9A">
        <w:t>5</w:t>
      </w:r>
      <w:r>
        <w:t xml:space="preserve"> 09:05:00');</w:t>
      </w:r>
    </w:p>
    <w:p w14:paraId="19AFED95" w14:textId="1B52B631" w:rsidR="00790A39" w:rsidRDefault="00790A39" w:rsidP="00790A39">
      <w:r>
        <w:t>INSERT INTO MESSAGES VALUES (</w:t>
      </w:r>
      <w:r w:rsidR="00ED7D94">
        <w:t xml:space="preserve">6, </w:t>
      </w:r>
      <w:r>
        <w:t>'ALLYSON</w:t>
      </w:r>
      <w:r w:rsidR="00ED7D94">
        <w:t xml:space="preserve"> </w:t>
      </w:r>
      <w:r>
        <w:t>FELIX', 'KEVIN</w:t>
      </w:r>
      <w:r w:rsidR="00ED7D94">
        <w:t xml:space="preserve"> </w:t>
      </w:r>
      <w:r>
        <w:t>DURANT', 'THANK YOU I AM SO NERVOUS', '2016-12-2</w:t>
      </w:r>
      <w:r w:rsidR="00932D9A">
        <w:t>5</w:t>
      </w:r>
      <w:r>
        <w:t xml:space="preserve"> 09:</w:t>
      </w:r>
      <w:r w:rsidR="008601CC">
        <w:t>0</w:t>
      </w:r>
      <w:r w:rsidR="00932D9A">
        <w:t>6</w:t>
      </w:r>
      <w:r>
        <w:t>:00');</w:t>
      </w:r>
    </w:p>
    <w:p w14:paraId="09B9CF38" w14:textId="238E25D0" w:rsidR="00790A39" w:rsidRDefault="00790A39" w:rsidP="00790A39">
      <w:r>
        <w:t>INSERT INTO MESSAGES VALUES (</w:t>
      </w:r>
      <w:r w:rsidR="00ED7D94">
        <w:t xml:space="preserve">7, </w:t>
      </w:r>
      <w:r>
        <w:t>'DIANA</w:t>
      </w:r>
      <w:r w:rsidR="00ED7D94">
        <w:t xml:space="preserve"> </w:t>
      </w:r>
      <w:r>
        <w:t>TAURASI', 'SIMONE</w:t>
      </w:r>
      <w:r w:rsidR="00ED7D94">
        <w:t xml:space="preserve"> </w:t>
      </w:r>
      <w:r>
        <w:t>BILES', 'BRING HOME THE GOLD', '2016-12-2</w:t>
      </w:r>
      <w:r w:rsidR="00B21F6A">
        <w:t>6</w:t>
      </w:r>
      <w:r>
        <w:t xml:space="preserve"> 09:</w:t>
      </w:r>
      <w:r w:rsidR="008601CC">
        <w:t>05</w:t>
      </w:r>
      <w:r>
        <w:t>:00');</w:t>
      </w:r>
    </w:p>
    <w:p w14:paraId="384F3E4F" w14:textId="13C0CB2D" w:rsidR="00790A39" w:rsidRDefault="00790A39" w:rsidP="00790A39">
      <w:r>
        <w:t>INSERT INTO MESSAGES VALUES (</w:t>
      </w:r>
      <w:r w:rsidR="00ED7D94">
        <w:t xml:space="preserve">8, </w:t>
      </w:r>
      <w:r>
        <w:t>'SIMONE</w:t>
      </w:r>
      <w:r w:rsidR="00ED7D94">
        <w:t xml:space="preserve"> </w:t>
      </w:r>
      <w:r>
        <w:t>BILES', 'DIANA</w:t>
      </w:r>
      <w:r w:rsidR="00ED7D94">
        <w:t xml:space="preserve"> </w:t>
      </w:r>
      <w:r>
        <w:t>TAURASI', 'ONLY IF YOU BRING HOME ONE FIRST', '2016-12-2</w:t>
      </w:r>
      <w:r w:rsidR="00B21F6A">
        <w:t>6</w:t>
      </w:r>
      <w:r>
        <w:t xml:space="preserve"> 09:</w:t>
      </w:r>
      <w:r w:rsidR="008601CC">
        <w:t>05</w:t>
      </w:r>
      <w:r>
        <w:t>:00');</w:t>
      </w:r>
    </w:p>
    <w:p w14:paraId="13124205" w14:textId="41CE7031" w:rsidR="00790A39" w:rsidRDefault="00790A39" w:rsidP="00790A39">
      <w:r>
        <w:t>INSERT INTO MESSAGES VALUES (</w:t>
      </w:r>
      <w:r w:rsidR="00ED7D94">
        <w:t xml:space="preserve">9, </w:t>
      </w:r>
      <w:r>
        <w:t>'NYJAH</w:t>
      </w:r>
      <w:r w:rsidR="00ED7D94">
        <w:t xml:space="preserve"> </w:t>
      </w:r>
      <w:r>
        <w:t>HUSTON', 'NAOMI</w:t>
      </w:r>
      <w:r w:rsidR="00ED7D94">
        <w:t xml:space="preserve"> </w:t>
      </w:r>
      <w:r>
        <w:t>OSAKA', 'SHE DIDNT STAND A CHANCE AGAINST YOU', '2016-12-2</w:t>
      </w:r>
      <w:r w:rsidR="00B21F6A">
        <w:t>6</w:t>
      </w:r>
      <w:r>
        <w:t xml:space="preserve"> 09:</w:t>
      </w:r>
      <w:r w:rsidR="008601CC">
        <w:t>05</w:t>
      </w:r>
      <w:r>
        <w:t>:00');</w:t>
      </w:r>
    </w:p>
    <w:p w14:paraId="3E7B6FD7" w14:textId="2556A302" w:rsidR="00790A39" w:rsidRDefault="00790A39" w:rsidP="00790A39">
      <w:r>
        <w:t>INSERT INTO MESSAGES VALUES (</w:t>
      </w:r>
      <w:r w:rsidR="00ED7D94">
        <w:t xml:space="preserve">10, </w:t>
      </w:r>
      <w:r>
        <w:t>'NAOMI</w:t>
      </w:r>
      <w:r w:rsidR="00ED7D94">
        <w:t xml:space="preserve"> </w:t>
      </w:r>
      <w:r>
        <w:t>OSAKA', 'NYJAH</w:t>
      </w:r>
      <w:r w:rsidR="00ED7D94">
        <w:t xml:space="preserve"> </w:t>
      </w:r>
      <w:r>
        <w:t>HUSTON', 'GOOD THING I DIDNT GET SERENA HAHA', '2016-12-2</w:t>
      </w:r>
      <w:r w:rsidR="00B21F6A">
        <w:t>6</w:t>
      </w:r>
      <w:r>
        <w:t xml:space="preserve"> 09:</w:t>
      </w:r>
      <w:r w:rsidR="008601CC">
        <w:t>05</w:t>
      </w:r>
      <w:r>
        <w:t>:00');</w:t>
      </w:r>
    </w:p>
    <w:p w14:paraId="58ED4F55" w14:textId="38871D80" w:rsidR="00A37290" w:rsidRDefault="00790A39" w:rsidP="00790A39">
      <w:r>
        <w:lastRenderedPageBreak/>
        <w:t>SELECT * FROM MESSAGES;</w:t>
      </w:r>
    </w:p>
    <w:p w14:paraId="3CBC54ED" w14:textId="098E0046" w:rsidR="00932D9A" w:rsidRDefault="001052E8" w:rsidP="00790A39">
      <w:r w:rsidRPr="001052E8">
        <w:drawing>
          <wp:inline distT="0" distB="0" distL="0" distR="0" wp14:anchorId="27AD2957" wp14:editId="66F19BD5">
            <wp:extent cx="5943600" cy="3542030"/>
            <wp:effectExtent l="0" t="0" r="0" b="127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E013" w14:textId="3B41A418" w:rsidR="00422E33" w:rsidRDefault="00381940" w:rsidP="00381940">
      <w:r w:rsidRPr="00381940">
        <w:t>DELETE MESSAGES WHERE MESSAGE_TIMESTAMP &gt; '2016-12-25 09:</w:t>
      </w:r>
      <w:r>
        <w:t>05</w:t>
      </w:r>
      <w:r w:rsidRPr="00381940">
        <w:t>;0</w:t>
      </w:r>
      <w:r>
        <w:t>0</w:t>
      </w:r>
      <w:r w:rsidRPr="00381940">
        <w:t>';</w:t>
      </w:r>
    </w:p>
    <w:p w14:paraId="3638B511" w14:textId="5DF4363C" w:rsidR="00932D9A" w:rsidRDefault="00932D9A" w:rsidP="00932D9A">
      <w:r>
        <w:t>SELECT * FROM MESSAGES;</w:t>
      </w:r>
    </w:p>
    <w:p w14:paraId="6040EFB4" w14:textId="62D722FB" w:rsidR="00932D9A" w:rsidRPr="00D27AB5" w:rsidRDefault="001052E8" w:rsidP="00381940">
      <w:r w:rsidRPr="001052E8">
        <w:drawing>
          <wp:inline distT="0" distB="0" distL="0" distR="0" wp14:anchorId="7B83576B" wp14:editId="3F599826">
            <wp:extent cx="5943600" cy="3542030"/>
            <wp:effectExtent l="0" t="0" r="0" b="127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2D9A" w:rsidRPr="00D27AB5" w:rsidSect="00EA19FF">
      <w:headerReference w:type="even" r:id="rId18"/>
      <w:headerReference w:type="default" r:id="rId19"/>
      <w:headerReference w:type="first" r:id="rId20"/>
      <w:pgSz w:w="12240" w:h="15840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92CE81" w14:textId="77777777" w:rsidR="00D279A6" w:rsidRDefault="00D279A6">
      <w:r>
        <w:separator/>
      </w:r>
    </w:p>
  </w:endnote>
  <w:endnote w:type="continuationSeparator" w:id="0">
    <w:p w14:paraId="290B50C4" w14:textId="77777777" w:rsidR="00D279A6" w:rsidRDefault="00D279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C7AA32" w14:textId="77777777" w:rsidR="00D279A6" w:rsidRDefault="00D279A6">
      <w:r>
        <w:separator/>
      </w:r>
    </w:p>
  </w:footnote>
  <w:footnote w:type="continuationSeparator" w:id="0">
    <w:p w14:paraId="027FB8C8" w14:textId="77777777" w:rsidR="00D279A6" w:rsidRDefault="00D279A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164965911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22CE3615" w14:textId="25B81984" w:rsidR="00EA19FF" w:rsidRDefault="00EA19FF" w:rsidP="004E50BB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0D6FDAB" w14:textId="77777777" w:rsidR="00EA19FF" w:rsidRDefault="00EA19FF" w:rsidP="00EA19FF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663749119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7907ADC9" w14:textId="4A1C1823" w:rsidR="00EA19FF" w:rsidRDefault="00EA19FF" w:rsidP="004E50BB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14D509B" w14:textId="257A84C0" w:rsidR="00874216" w:rsidRPr="00874216" w:rsidRDefault="00A37290" w:rsidP="008B1A2A">
    <w:pPr>
      <w:pStyle w:val="APAHeadingCenter"/>
      <w:ind w:right="360"/>
      <w:jc w:val="left"/>
      <w:rPr>
        <w:rFonts w:ascii="Times New Roman" w:hAnsi="Times New Roman"/>
        <w:szCs w:val="24"/>
      </w:rPr>
    </w:pPr>
    <w:r>
      <w:rPr>
        <w:rFonts w:ascii="Times New Roman" w:hAnsi="Times New Roman"/>
        <w:szCs w:val="24"/>
      </w:rPr>
      <w:t>Enhancement 3 Steps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071B65" w14:textId="48CE8643" w:rsidR="00EA19FF" w:rsidRPr="00EA19FF" w:rsidRDefault="00EA19FF" w:rsidP="00EA19FF">
    <w:pPr>
      <w:pStyle w:val="APAHeadingCenter"/>
      <w:ind w:right="360"/>
      <w:jc w:val="left"/>
      <w:rPr>
        <w:rFonts w:ascii="Times New Roman" w:hAnsi="Times New Roman"/>
        <w:bCs/>
        <w:color w:val="000000" w:themeColor="text1"/>
        <w:szCs w:val="24"/>
      </w:rPr>
    </w:pPr>
    <w:r w:rsidRPr="008644CA">
      <w:rPr>
        <w:rFonts w:ascii="Times New Roman" w:hAnsi="Times New Roman"/>
        <w:szCs w:val="24"/>
      </w:rPr>
      <w:t xml:space="preserve">Running head:  </w:t>
    </w:r>
    <w:r w:rsidR="000B487E">
      <w:rPr>
        <w:rFonts w:ascii="Times New Roman" w:hAnsi="Times New Roman"/>
        <w:szCs w:val="24"/>
      </w:rPr>
      <w:t>5</w:t>
    </w:r>
    <w:r w:rsidR="00D87DCD">
      <w:rPr>
        <w:rFonts w:ascii="Times New Roman" w:hAnsi="Times New Roman"/>
        <w:szCs w:val="24"/>
      </w:rPr>
      <w:t>-</w:t>
    </w:r>
    <w:r w:rsidR="003A2290">
      <w:rPr>
        <w:rFonts w:ascii="Times New Roman" w:hAnsi="Times New Roman"/>
        <w:szCs w:val="24"/>
      </w:rPr>
      <w:t>2 Milestone Four: Enhancement 3: Databases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A624A"/>
    <w:multiLevelType w:val="hybridMultilevel"/>
    <w:tmpl w:val="49C443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B56FB9"/>
    <w:multiLevelType w:val="hybridMultilevel"/>
    <w:tmpl w:val="C8AAA7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6359F1"/>
    <w:multiLevelType w:val="hybridMultilevel"/>
    <w:tmpl w:val="ABF695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C57961"/>
    <w:multiLevelType w:val="hybridMultilevel"/>
    <w:tmpl w:val="1226C0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03361A"/>
    <w:multiLevelType w:val="hybridMultilevel"/>
    <w:tmpl w:val="8788F5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6A1537"/>
    <w:multiLevelType w:val="hybridMultilevel"/>
    <w:tmpl w:val="ABF695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F02E6D"/>
    <w:multiLevelType w:val="hybridMultilevel"/>
    <w:tmpl w:val="FAAC3C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F571E8"/>
    <w:multiLevelType w:val="hybridMultilevel"/>
    <w:tmpl w:val="311EAE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1C2178"/>
    <w:multiLevelType w:val="hybridMultilevel"/>
    <w:tmpl w:val="3FFE54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344703"/>
    <w:multiLevelType w:val="hybridMultilevel"/>
    <w:tmpl w:val="FAE236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267899"/>
    <w:multiLevelType w:val="hybridMultilevel"/>
    <w:tmpl w:val="ABF695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F47993"/>
    <w:multiLevelType w:val="hybridMultilevel"/>
    <w:tmpl w:val="1226C0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A57E2D"/>
    <w:multiLevelType w:val="hybridMultilevel"/>
    <w:tmpl w:val="4C781B96"/>
    <w:lvl w:ilvl="0" w:tplc="E3F008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FA95A30"/>
    <w:multiLevelType w:val="multilevel"/>
    <w:tmpl w:val="589E1E1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4" w15:restartNumberingAfterBreak="0">
    <w:nsid w:val="501D38B3"/>
    <w:multiLevelType w:val="hybridMultilevel"/>
    <w:tmpl w:val="B3FA2F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94C0288"/>
    <w:multiLevelType w:val="hybridMultilevel"/>
    <w:tmpl w:val="3B98C2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8916DA"/>
    <w:multiLevelType w:val="hybridMultilevel"/>
    <w:tmpl w:val="ABF695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0AB59D7"/>
    <w:multiLevelType w:val="hybridMultilevel"/>
    <w:tmpl w:val="4F8AC4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9C2020"/>
    <w:multiLevelType w:val="hybridMultilevel"/>
    <w:tmpl w:val="66F2BF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CA3D28"/>
    <w:multiLevelType w:val="hybridMultilevel"/>
    <w:tmpl w:val="C8AAA7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FF43004"/>
    <w:multiLevelType w:val="hybridMultilevel"/>
    <w:tmpl w:val="C8AAA7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35B4DAA"/>
    <w:multiLevelType w:val="hybridMultilevel"/>
    <w:tmpl w:val="C8AAA7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EC659D"/>
    <w:multiLevelType w:val="hybridMultilevel"/>
    <w:tmpl w:val="88B88B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13"/>
  </w:num>
  <w:num w:numId="3">
    <w:abstractNumId w:val="6"/>
  </w:num>
  <w:num w:numId="4">
    <w:abstractNumId w:val="8"/>
  </w:num>
  <w:num w:numId="5">
    <w:abstractNumId w:val="0"/>
  </w:num>
  <w:num w:numId="6">
    <w:abstractNumId w:val="17"/>
  </w:num>
  <w:num w:numId="7">
    <w:abstractNumId w:val="12"/>
  </w:num>
  <w:num w:numId="8">
    <w:abstractNumId w:val="3"/>
  </w:num>
  <w:num w:numId="9">
    <w:abstractNumId w:val="20"/>
  </w:num>
  <w:num w:numId="10">
    <w:abstractNumId w:val="11"/>
  </w:num>
  <w:num w:numId="11">
    <w:abstractNumId w:val="9"/>
  </w:num>
  <w:num w:numId="12">
    <w:abstractNumId w:val="19"/>
  </w:num>
  <w:num w:numId="13">
    <w:abstractNumId w:val="5"/>
  </w:num>
  <w:num w:numId="14">
    <w:abstractNumId w:val="1"/>
  </w:num>
  <w:num w:numId="15">
    <w:abstractNumId w:val="2"/>
  </w:num>
  <w:num w:numId="16">
    <w:abstractNumId w:val="21"/>
  </w:num>
  <w:num w:numId="17">
    <w:abstractNumId w:val="10"/>
  </w:num>
  <w:num w:numId="18">
    <w:abstractNumId w:val="4"/>
  </w:num>
  <w:num w:numId="19">
    <w:abstractNumId w:val="18"/>
  </w:num>
  <w:num w:numId="20">
    <w:abstractNumId w:val="16"/>
  </w:num>
  <w:num w:numId="21">
    <w:abstractNumId w:val="15"/>
  </w:num>
  <w:num w:numId="22">
    <w:abstractNumId w:val="7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6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bmHeaderInfo" w:val="IT145 FINAL PROJECT"/>
    <w:docVar w:name="cIsAbstract" w:val="False"/>
    <w:docVar w:name="cPaperAPAOrMLA" w:val="1"/>
    <w:docVar w:name="cUniquePaperID" w:val="430299977199074I0"/>
    <w:docVar w:name="HasTitlePage" w:val="True"/>
    <w:docVar w:name="IncludeAnnotations" w:val="False"/>
    <w:docVar w:name="LastEditedVersion" w:val="7.5.11"/>
  </w:docVars>
  <w:rsids>
    <w:rsidRoot w:val="00D04CF2"/>
    <w:rsid w:val="000022DA"/>
    <w:rsid w:val="00003776"/>
    <w:rsid w:val="00004A0E"/>
    <w:rsid w:val="00004CE7"/>
    <w:rsid w:val="00005060"/>
    <w:rsid w:val="0000704A"/>
    <w:rsid w:val="0000750F"/>
    <w:rsid w:val="0000797F"/>
    <w:rsid w:val="000100C0"/>
    <w:rsid w:val="00011136"/>
    <w:rsid w:val="00011189"/>
    <w:rsid w:val="00011E02"/>
    <w:rsid w:val="0001296A"/>
    <w:rsid w:val="00013627"/>
    <w:rsid w:val="0001492D"/>
    <w:rsid w:val="00015FF1"/>
    <w:rsid w:val="0001685B"/>
    <w:rsid w:val="00017679"/>
    <w:rsid w:val="00017F15"/>
    <w:rsid w:val="0002028B"/>
    <w:rsid w:val="0002073C"/>
    <w:rsid w:val="0002157D"/>
    <w:rsid w:val="00023D79"/>
    <w:rsid w:val="00024E98"/>
    <w:rsid w:val="00025FAC"/>
    <w:rsid w:val="00031745"/>
    <w:rsid w:val="000323AD"/>
    <w:rsid w:val="00033E75"/>
    <w:rsid w:val="00034E5C"/>
    <w:rsid w:val="00034EEC"/>
    <w:rsid w:val="00035FF6"/>
    <w:rsid w:val="00040046"/>
    <w:rsid w:val="00040203"/>
    <w:rsid w:val="000428F1"/>
    <w:rsid w:val="00042B16"/>
    <w:rsid w:val="00043285"/>
    <w:rsid w:val="00043377"/>
    <w:rsid w:val="0004516E"/>
    <w:rsid w:val="000455A3"/>
    <w:rsid w:val="00045BCD"/>
    <w:rsid w:val="00047B6B"/>
    <w:rsid w:val="000503B7"/>
    <w:rsid w:val="00050DD7"/>
    <w:rsid w:val="00051B53"/>
    <w:rsid w:val="00051E09"/>
    <w:rsid w:val="0005298A"/>
    <w:rsid w:val="00052BB5"/>
    <w:rsid w:val="000531FC"/>
    <w:rsid w:val="00054627"/>
    <w:rsid w:val="000553B6"/>
    <w:rsid w:val="00055EAD"/>
    <w:rsid w:val="0005717C"/>
    <w:rsid w:val="00060F59"/>
    <w:rsid w:val="000625FF"/>
    <w:rsid w:val="00062F2C"/>
    <w:rsid w:val="00063D22"/>
    <w:rsid w:val="000645CE"/>
    <w:rsid w:val="00064753"/>
    <w:rsid w:val="00065715"/>
    <w:rsid w:val="00066EEF"/>
    <w:rsid w:val="000676E9"/>
    <w:rsid w:val="00067855"/>
    <w:rsid w:val="0007012E"/>
    <w:rsid w:val="000708D3"/>
    <w:rsid w:val="000718A5"/>
    <w:rsid w:val="00075B68"/>
    <w:rsid w:val="00077379"/>
    <w:rsid w:val="0007773D"/>
    <w:rsid w:val="000777BB"/>
    <w:rsid w:val="00077CA5"/>
    <w:rsid w:val="00080A06"/>
    <w:rsid w:val="00080A96"/>
    <w:rsid w:val="0008185E"/>
    <w:rsid w:val="00082D96"/>
    <w:rsid w:val="00083CA1"/>
    <w:rsid w:val="00083F0E"/>
    <w:rsid w:val="00084594"/>
    <w:rsid w:val="00084EBC"/>
    <w:rsid w:val="00085AB3"/>
    <w:rsid w:val="00085FA2"/>
    <w:rsid w:val="000860FD"/>
    <w:rsid w:val="0009053F"/>
    <w:rsid w:val="00090C44"/>
    <w:rsid w:val="0009147F"/>
    <w:rsid w:val="00091511"/>
    <w:rsid w:val="0009301C"/>
    <w:rsid w:val="00093416"/>
    <w:rsid w:val="0009346D"/>
    <w:rsid w:val="00093547"/>
    <w:rsid w:val="000951BD"/>
    <w:rsid w:val="0009552B"/>
    <w:rsid w:val="000968B7"/>
    <w:rsid w:val="000A0301"/>
    <w:rsid w:val="000A0314"/>
    <w:rsid w:val="000A0A7E"/>
    <w:rsid w:val="000A13CE"/>
    <w:rsid w:val="000A2493"/>
    <w:rsid w:val="000A2520"/>
    <w:rsid w:val="000A4324"/>
    <w:rsid w:val="000A4D24"/>
    <w:rsid w:val="000A7474"/>
    <w:rsid w:val="000A7C2C"/>
    <w:rsid w:val="000B0007"/>
    <w:rsid w:val="000B15DC"/>
    <w:rsid w:val="000B170D"/>
    <w:rsid w:val="000B18A9"/>
    <w:rsid w:val="000B25A0"/>
    <w:rsid w:val="000B4365"/>
    <w:rsid w:val="000B487E"/>
    <w:rsid w:val="000B770A"/>
    <w:rsid w:val="000B772C"/>
    <w:rsid w:val="000C0365"/>
    <w:rsid w:val="000C03BF"/>
    <w:rsid w:val="000C04F8"/>
    <w:rsid w:val="000C11DE"/>
    <w:rsid w:val="000C14B7"/>
    <w:rsid w:val="000C1FC5"/>
    <w:rsid w:val="000C2461"/>
    <w:rsid w:val="000C29B0"/>
    <w:rsid w:val="000C61F1"/>
    <w:rsid w:val="000C6EAB"/>
    <w:rsid w:val="000C6FB7"/>
    <w:rsid w:val="000C7EF4"/>
    <w:rsid w:val="000D156B"/>
    <w:rsid w:val="000D2B19"/>
    <w:rsid w:val="000D2C3F"/>
    <w:rsid w:val="000D2FF5"/>
    <w:rsid w:val="000D3076"/>
    <w:rsid w:val="000D3A4B"/>
    <w:rsid w:val="000D46BF"/>
    <w:rsid w:val="000D605A"/>
    <w:rsid w:val="000D6B46"/>
    <w:rsid w:val="000D79A9"/>
    <w:rsid w:val="000D7BE9"/>
    <w:rsid w:val="000D7D73"/>
    <w:rsid w:val="000E332F"/>
    <w:rsid w:val="000E53A5"/>
    <w:rsid w:val="000E545D"/>
    <w:rsid w:val="000E5B81"/>
    <w:rsid w:val="000E6116"/>
    <w:rsid w:val="000E7EA9"/>
    <w:rsid w:val="000F01E0"/>
    <w:rsid w:val="000F0898"/>
    <w:rsid w:val="000F14DE"/>
    <w:rsid w:val="000F20F8"/>
    <w:rsid w:val="000F2BF8"/>
    <w:rsid w:val="000F2E61"/>
    <w:rsid w:val="000F5A60"/>
    <w:rsid w:val="000F5E97"/>
    <w:rsid w:val="000F697F"/>
    <w:rsid w:val="000F7897"/>
    <w:rsid w:val="00100C2E"/>
    <w:rsid w:val="00102363"/>
    <w:rsid w:val="00103036"/>
    <w:rsid w:val="001041BF"/>
    <w:rsid w:val="00105122"/>
    <w:rsid w:val="001052E8"/>
    <w:rsid w:val="0010597B"/>
    <w:rsid w:val="00106873"/>
    <w:rsid w:val="00106E14"/>
    <w:rsid w:val="001070AD"/>
    <w:rsid w:val="0011050C"/>
    <w:rsid w:val="00111633"/>
    <w:rsid w:val="00112A58"/>
    <w:rsid w:val="00112D55"/>
    <w:rsid w:val="00115618"/>
    <w:rsid w:val="0011599A"/>
    <w:rsid w:val="00116ADB"/>
    <w:rsid w:val="001170F1"/>
    <w:rsid w:val="001218B0"/>
    <w:rsid w:val="00121FC6"/>
    <w:rsid w:val="00122D08"/>
    <w:rsid w:val="00123103"/>
    <w:rsid w:val="00123240"/>
    <w:rsid w:val="001235F2"/>
    <w:rsid w:val="00123FF3"/>
    <w:rsid w:val="00124F6E"/>
    <w:rsid w:val="00126126"/>
    <w:rsid w:val="00126C95"/>
    <w:rsid w:val="0012702A"/>
    <w:rsid w:val="00127244"/>
    <w:rsid w:val="00130321"/>
    <w:rsid w:val="00130B12"/>
    <w:rsid w:val="0013109F"/>
    <w:rsid w:val="001315D9"/>
    <w:rsid w:val="00131A06"/>
    <w:rsid w:val="00132F48"/>
    <w:rsid w:val="0013463E"/>
    <w:rsid w:val="001350B0"/>
    <w:rsid w:val="0013528E"/>
    <w:rsid w:val="0013580A"/>
    <w:rsid w:val="001367B9"/>
    <w:rsid w:val="001419A6"/>
    <w:rsid w:val="00141AD2"/>
    <w:rsid w:val="00142616"/>
    <w:rsid w:val="001426A8"/>
    <w:rsid w:val="00142F3C"/>
    <w:rsid w:val="0014304D"/>
    <w:rsid w:val="00143AE5"/>
    <w:rsid w:val="00143E77"/>
    <w:rsid w:val="001451FA"/>
    <w:rsid w:val="001456FD"/>
    <w:rsid w:val="001458DD"/>
    <w:rsid w:val="00145CAA"/>
    <w:rsid w:val="00147599"/>
    <w:rsid w:val="0015028A"/>
    <w:rsid w:val="00151434"/>
    <w:rsid w:val="00151FAC"/>
    <w:rsid w:val="0015261A"/>
    <w:rsid w:val="00152C55"/>
    <w:rsid w:val="00153323"/>
    <w:rsid w:val="00154754"/>
    <w:rsid w:val="00154EAA"/>
    <w:rsid w:val="00156992"/>
    <w:rsid w:val="00157AB3"/>
    <w:rsid w:val="00157B95"/>
    <w:rsid w:val="001607F0"/>
    <w:rsid w:val="001608C4"/>
    <w:rsid w:val="00161C96"/>
    <w:rsid w:val="00162410"/>
    <w:rsid w:val="00163CF7"/>
    <w:rsid w:val="00164DFA"/>
    <w:rsid w:val="00164E7D"/>
    <w:rsid w:val="00165696"/>
    <w:rsid w:val="00165937"/>
    <w:rsid w:val="0016796B"/>
    <w:rsid w:val="001717AD"/>
    <w:rsid w:val="001726E4"/>
    <w:rsid w:val="0017576B"/>
    <w:rsid w:val="00176C2C"/>
    <w:rsid w:val="00177015"/>
    <w:rsid w:val="001810FD"/>
    <w:rsid w:val="00182674"/>
    <w:rsid w:val="00183778"/>
    <w:rsid w:val="00183914"/>
    <w:rsid w:val="00183A9C"/>
    <w:rsid w:val="00186177"/>
    <w:rsid w:val="001861B5"/>
    <w:rsid w:val="001872ED"/>
    <w:rsid w:val="001913D6"/>
    <w:rsid w:val="00191F44"/>
    <w:rsid w:val="00193D42"/>
    <w:rsid w:val="00194F61"/>
    <w:rsid w:val="00195C17"/>
    <w:rsid w:val="0019637A"/>
    <w:rsid w:val="00196708"/>
    <w:rsid w:val="00196AB8"/>
    <w:rsid w:val="001A01B8"/>
    <w:rsid w:val="001A22D7"/>
    <w:rsid w:val="001A3485"/>
    <w:rsid w:val="001A3F72"/>
    <w:rsid w:val="001A41D4"/>
    <w:rsid w:val="001A41E3"/>
    <w:rsid w:val="001A426B"/>
    <w:rsid w:val="001A48B8"/>
    <w:rsid w:val="001A504B"/>
    <w:rsid w:val="001A51CE"/>
    <w:rsid w:val="001A5374"/>
    <w:rsid w:val="001A6290"/>
    <w:rsid w:val="001B1ECF"/>
    <w:rsid w:val="001B2572"/>
    <w:rsid w:val="001B3645"/>
    <w:rsid w:val="001B3701"/>
    <w:rsid w:val="001B5870"/>
    <w:rsid w:val="001B6C27"/>
    <w:rsid w:val="001B6E9D"/>
    <w:rsid w:val="001C057C"/>
    <w:rsid w:val="001C063D"/>
    <w:rsid w:val="001C1746"/>
    <w:rsid w:val="001C28D2"/>
    <w:rsid w:val="001C29F9"/>
    <w:rsid w:val="001C2AE1"/>
    <w:rsid w:val="001C32FC"/>
    <w:rsid w:val="001C3CA2"/>
    <w:rsid w:val="001C5744"/>
    <w:rsid w:val="001C5C5E"/>
    <w:rsid w:val="001C5CDF"/>
    <w:rsid w:val="001C5F65"/>
    <w:rsid w:val="001C5F6C"/>
    <w:rsid w:val="001C67B6"/>
    <w:rsid w:val="001C6903"/>
    <w:rsid w:val="001C73E9"/>
    <w:rsid w:val="001C78D6"/>
    <w:rsid w:val="001D00DC"/>
    <w:rsid w:val="001D0A58"/>
    <w:rsid w:val="001D0A66"/>
    <w:rsid w:val="001D0ECC"/>
    <w:rsid w:val="001D1706"/>
    <w:rsid w:val="001D1E5A"/>
    <w:rsid w:val="001D2F25"/>
    <w:rsid w:val="001D4296"/>
    <w:rsid w:val="001D48C1"/>
    <w:rsid w:val="001D5268"/>
    <w:rsid w:val="001D5894"/>
    <w:rsid w:val="001D58C1"/>
    <w:rsid w:val="001D6316"/>
    <w:rsid w:val="001D671A"/>
    <w:rsid w:val="001D7C57"/>
    <w:rsid w:val="001E0B73"/>
    <w:rsid w:val="001E10AE"/>
    <w:rsid w:val="001E16E1"/>
    <w:rsid w:val="001E1BE4"/>
    <w:rsid w:val="001E1F31"/>
    <w:rsid w:val="001E25C4"/>
    <w:rsid w:val="001E2A45"/>
    <w:rsid w:val="001E2BB4"/>
    <w:rsid w:val="001E45A4"/>
    <w:rsid w:val="001E5170"/>
    <w:rsid w:val="001E5D0C"/>
    <w:rsid w:val="001E6595"/>
    <w:rsid w:val="001E728D"/>
    <w:rsid w:val="001E7297"/>
    <w:rsid w:val="001F15BC"/>
    <w:rsid w:val="001F24FE"/>
    <w:rsid w:val="001F2DEA"/>
    <w:rsid w:val="001F392C"/>
    <w:rsid w:val="001F3961"/>
    <w:rsid w:val="001F637B"/>
    <w:rsid w:val="001F7304"/>
    <w:rsid w:val="001F7594"/>
    <w:rsid w:val="001F7FF0"/>
    <w:rsid w:val="002005B9"/>
    <w:rsid w:val="002005E1"/>
    <w:rsid w:val="00200A7F"/>
    <w:rsid w:val="00201A81"/>
    <w:rsid w:val="0020377A"/>
    <w:rsid w:val="002048AE"/>
    <w:rsid w:val="002048C7"/>
    <w:rsid w:val="00204914"/>
    <w:rsid w:val="00204F2F"/>
    <w:rsid w:val="00205703"/>
    <w:rsid w:val="00205C43"/>
    <w:rsid w:val="002067AA"/>
    <w:rsid w:val="002072E7"/>
    <w:rsid w:val="002073C7"/>
    <w:rsid w:val="00207983"/>
    <w:rsid w:val="00207CFA"/>
    <w:rsid w:val="00210571"/>
    <w:rsid w:val="00210918"/>
    <w:rsid w:val="002116D5"/>
    <w:rsid w:val="00211BF1"/>
    <w:rsid w:val="00212532"/>
    <w:rsid w:val="002133C2"/>
    <w:rsid w:val="00214A4B"/>
    <w:rsid w:val="00215795"/>
    <w:rsid w:val="00215880"/>
    <w:rsid w:val="00216F69"/>
    <w:rsid w:val="00217E3A"/>
    <w:rsid w:val="00220052"/>
    <w:rsid w:val="002202EF"/>
    <w:rsid w:val="0022347E"/>
    <w:rsid w:val="002252B7"/>
    <w:rsid w:val="0022564A"/>
    <w:rsid w:val="0022671C"/>
    <w:rsid w:val="00226F29"/>
    <w:rsid w:val="002270B9"/>
    <w:rsid w:val="0022727A"/>
    <w:rsid w:val="0023071D"/>
    <w:rsid w:val="00231560"/>
    <w:rsid w:val="002329A1"/>
    <w:rsid w:val="00232A05"/>
    <w:rsid w:val="00232A51"/>
    <w:rsid w:val="00232EB1"/>
    <w:rsid w:val="0023335C"/>
    <w:rsid w:val="00236975"/>
    <w:rsid w:val="00240C83"/>
    <w:rsid w:val="002423B5"/>
    <w:rsid w:val="002437E6"/>
    <w:rsid w:val="00247CA9"/>
    <w:rsid w:val="00250CDE"/>
    <w:rsid w:val="00251294"/>
    <w:rsid w:val="00252135"/>
    <w:rsid w:val="00254A47"/>
    <w:rsid w:val="00256F08"/>
    <w:rsid w:val="002578A3"/>
    <w:rsid w:val="00257D7F"/>
    <w:rsid w:val="00261463"/>
    <w:rsid w:val="00261EB4"/>
    <w:rsid w:val="00262C8E"/>
    <w:rsid w:val="00263898"/>
    <w:rsid w:val="00264076"/>
    <w:rsid w:val="0026641D"/>
    <w:rsid w:val="00266BE9"/>
    <w:rsid w:val="00266C6A"/>
    <w:rsid w:val="00266F78"/>
    <w:rsid w:val="002671A1"/>
    <w:rsid w:val="00267C1E"/>
    <w:rsid w:val="00267C71"/>
    <w:rsid w:val="00270A01"/>
    <w:rsid w:val="00271220"/>
    <w:rsid w:val="00271E46"/>
    <w:rsid w:val="002729C3"/>
    <w:rsid w:val="00272C43"/>
    <w:rsid w:val="002733F8"/>
    <w:rsid w:val="00273546"/>
    <w:rsid w:val="002750F1"/>
    <w:rsid w:val="0027588D"/>
    <w:rsid w:val="0027636B"/>
    <w:rsid w:val="00276370"/>
    <w:rsid w:val="002764EE"/>
    <w:rsid w:val="00276A48"/>
    <w:rsid w:val="002779D5"/>
    <w:rsid w:val="00277A95"/>
    <w:rsid w:val="00281632"/>
    <w:rsid w:val="00282A4D"/>
    <w:rsid w:val="002830CD"/>
    <w:rsid w:val="00283345"/>
    <w:rsid w:val="002848C5"/>
    <w:rsid w:val="0028595A"/>
    <w:rsid w:val="00285FE5"/>
    <w:rsid w:val="002860DC"/>
    <w:rsid w:val="00286880"/>
    <w:rsid w:val="00286B5B"/>
    <w:rsid w:val="002870C5"/>
    <w:rsid w:val="002871C1"/>
    <w:rsid w:val="002909A0"/>
    <w:rsid w:val="002918EA"/>
    <w:rsid w:val="0029232B"/>
    <w:rsid w:val="002932B4"/>
    <w:rsid w:val="00293639"/>
    <w:rsid w:val="00293F0C"/>
    <w:rsid w:val="00296369"/>
    <w:rsid w:val="002A1495"/>
    <w:rsid w:val="002A34A1"/>
    <w:rsid w:val="002A3667"/>
    <w:rsid w:val="002A5CB7"/>
    <w:rsid w:val="002A5F46"/>
    <w:rsid w:val="002A7EDF"/>
    <w:rsid w:val="002B1342"/>
    <w:rsid w:val="002B23C3"/>
    <w:rsid w:val="002B2A4D"/>
    <w:rsid w:val="002B307F"/>
    <w:rsid w:val="002B3628"/>
    <w:rsid w:val="002B4081"/>
    <w:rsid w:val="002B40E2"/>
    <w:rsid w:val="002B445E"/>
    <w:rsid w:val="002B46A5"/>
    <w:rsid w:val="002B4F55"/>
    <w:rsid w:val="002B5BC2"/>
    <w:rsid w:val="002B5E0B"/>
    <w:rsid w:val="002B62B6"/>
    <w:rsid w:val="002B660D"/>
    <w:rsid w:val="002B68A4"/>
    <w:rsid w:val="002B6C5A"/>
    <w:rsid w:val="002B6CB2"/>
    <w:rsid w:val="002B6EA3"/>
    <w:rsid w:val="002B74AF"/>
    <w:rsid w:val="002C04DB"/>
    <w:rsid w:val="002C0621"/>
    <w:rsid w:val="002C203A"/>
    <w:rsid w:val="002C2B92"/>
    <w:rsid w:val="002C3DC8"/>
    <w:rsid w:val="002C504F"/>
    <w:rsid w:val="002C6E11"/>
    <w:rsid w:val="002C79B6"/>
    <w:rsid w:val="002D0180"/>
    <w:rsid w:val="002D01FE"/>
    <w:rsid w:val="002D0C74"/>
    <w:rsid w:val="002D149E"/>
    <w:rsid w:val="002D2343"/>
    <w:rsid w:val="002D24C5"/>
    <w:rsid w:val="002D357E"/>
    <w:rsid w:val="002D4450"/>
    <w:rsid w:val="002D4CD7"/>
    <w:rsid w:val="002D5064"/>
    <w:rsid w:val="002D5B53"/>
    <w:rsid w:val="002D5F81"/>
    <w:rsid w:val="002D6107"/>
    <w:rsid w:val="002D722A"/>
    <w:rsid w:val="002D7CE6"/>
    <w:rsid w:val="002E0C26"/>
    <w:rsid w:val="002E1596"/>
    <w:rsid w:val="002E16E2"/>
    <w:rsid w:val="002E1C1A"/>
    <w:rsid w:val="002E20E7"/>
    <w:rsid w:val="002E38B3"/>
    <w:rsid w:val="002E3980"/>
    <w:rsid w:val="002E524C"/>
    <w:rsid w:val="002E6306"/>
    <w:rsid w:val="002E6332"/>
    <w:rsid w:val="002E6ABC"/>
    <w:rsid w:val="002E7BB5"/>
    <w:rsid w:val="002F1873"/>
    <w:rsid w:val="002F1C92"/>
    <w:rsid w:val="002F1CB7"/>
    <w:rsid w:val="002F2990"/>
    <w:rsid w:val="002F41CE"/>
    <w:rsid w:val="002F42C4"/>
    <w:rsid w:val="002F4B14"/>
    <w:rsid w:val="002F4B4B"/>
    <w:rsid w:val="002F5801"/>
    <w:rsid w:val="002F74A3"/>
    <w:rsid w:val="002F7F16"/>
    <w:rsid w:val="003013D8"/>
    <w:rsid w:val="00302829"/>
    <w:rsid w:val="00304072"/>
    <w:rsid w:val="0030408C"/>
    <w:rsid w:val="003047E5"/>
    <w:rsid w:val="00304FA2"/>
    <w:rsid w:val="00305CC0"/>
    <w:rsid w:val="003108F4"/>
    <w:rsid w:val="003110D6"/>
    <w:rsid w:val="003112B7"/>
    <w:rsid w:val="00311BE3"/>
    <w:rsid w:val="0031242C"/>
    <w:rsid w:val="003147FB"/>
    <w:rsid w:val="00317862"/>
    <w:rsid w:val="00321211"/>
    <w:rsid w:val="003221B8"/>
    <w:rsid w:val="0032424E"/>
    <w:rsid w:val="00326614"/>
    <w:rsid w:val="00326D0D"/>
    <w:rsid w:val="00326D13"/>
    <w:rsid w:val="00326D6C"/>
    <w:rsid w:val="003276F9"/>
    <w:rsid w:val="00333531"/>
    <w:rsid w:val="003338CD"/>
    <w:rsid w:val="003353D8"/>
    <w:rsid w:val="0033781A"/>
    <w:rsid w:val="00340452"/>
    <w:rsid w:val="00341408"/>
    <w:rsid w:val="0034375E"/>
    <w:rsid w:val="00343EE0"/>
    <w:rsid w:val="00346027"/>
    <w:rsid w:val="0034681B"/>
    <w:rsid w:val="00346B62"/>
    <w:rsid w:val="00347A27"/>
    <w:rsid w:val="00351491"/>
    <w:rsid w:val="003515E9"/>
    <w:rsid w:val="00351A14"/>
    <w:rsid w:val="00352435"/>
    <w:rsid w:val="00353CA8"/>
    <w:rsid w:val="00354DBA"/>
    <w:rsid w:val="00354E6D"/>
    <w:rsid w:val="00356BBF"/>
    <w:rsid w:val="00362C66"/>
    <w:rsid w:val="00363A1E"/>
    <w:rsid w:val="00363B22"/>
    <w:rsid w:val="00365594"/>
    <w:rsid w:val="00365AA1"/>
    <w:rsid w:val="00365F32"/>
    <w:rsid w:val="003661C5"/>
    <w:rsid w:val="00366DC6"/>
    <w:rsid w:val="00367EC2"/>
    <w:rsid w:val="00370B74"/>
    <w:rsid w:val="00370DFA"/>
    <w:rsid w:val="00371A8C"/>
    <w:rsid w:val="00373541"/>
    <w:rsid w:val="0037387E"/>
    <w:rsid w:val="003744BA"/>
    <w:rsid w:val="00374923"/>
    <w:rsid w:val="00374B95"/>
    <w:rsid w:val="00374C02"/>
    <w:rsid w:val="00375A1B"/>
    <w:rsid w:val="00375B22"/>
    <w:rsid w:val="003766C3"/>
    <w:rsid w:val="00376775"/>
    <w:rsid w:val="003768A4"/>
    <w:rsid w:val="003775CA"/>
    <w:rsid w:val="0038146A"/>
    <w:rsid w:val="00381940"/>
    <w:rsid w:val="00382927"/>
    <w:rsid w:val="00383460"/>
    <w:rsid w:val="00383C92"/>
    <w:rsid w:val="00385539"/>
    <w:rsid w:val="00385B25"/>
    <w:rsid w:val="0038602A"/>
    <w:rsid w:val="00390852"/>
    <w:rsid w:val="00391EED"/>
    <w:rsid w:val="00392812"/>
    <w:rsid w:val="00392F32"/>
    <w:rsid w:val="003934DC"/>
    <w:rsid w:val="00393514"/>
    <w:rsid w:val="00394C30"/>
    <w:rsid w:val="00394E16"/>
    <w:rsid w:val="003963D7"/>
    <w:rsid w:val="00396A19"/>
    <w:rsid w:val="00396B88"/>
    <w:rsid w:val="0039754C"/>
    <w:rsid w:val="0039760F"/>
    <w:rsid w:val="00397A67"/>
    <w:rsid w:val="00397F11"/>
    <w:rsid w:val="003A00CB"/>
    <w:rsid w:val="003A0A35"/>
    <w:rsid w:val="003A0EB0"/>
    <w:rsid w:val="003A11F6"/>
    <w:rsid w:val="003A14EB"/>
    <w:rsid w:val="003A1559"/>
    <w:rsid w:val="003A1803"/>
    <w:rsid w:val="003A1C9B"/>
    <w:rsid w:val="003A2290"/>
    <w:rsid w:val="003A2293"/>
    <w:rsid w:val="003A2486"/>
    <w:rsid w:val="003A2678"/>
    <w:rsid w:val="003A3C20"/>
    <w:rsid w:val="003A3D10"/>
    <w:rsid w:val="003A3D7A"/>
    <w:rsid w:val="003A46C9"/>
    <w:rsid w:val="003A5237"/>
    <w:rsid w:val="003B16DC"/>
    <w:rsid w:val="003B495B"/>
    <w:rsid w:val="003B648B"/>
    <w:rsid w:val="003B67AE"/>
    <w:rsid w:val="003B7E34"/>
    <w:rsid w:val="003C1153"/>
    <w:rsid w:val="003C1D00"/>
    <w:rsid w:val="003C21EC"/>
    <w:rsid w:val="003C3D11"/>
    <w:rsid w:val="003C45C2"/>
    <w:rsid w:val="003C4B58"/>
    <w:rsid w:val="003C65BF"/>
    <w:rsid w:val="003C66CC"/>
    <w:rsid w:val="003C66EE"/>
    <w:rsid w:val="003C716E"/>
    <w:rsid w:val="003D07AA"/>
    <w:rsid w:val="003D12E3"/>
    <w:rsid w:val="003D3F4B"/>
    <w:rsid w:val="003D4575"/>
    <w:rsid w:val="003D46CB"/>
    <w:rsid w:val="003D568B"/>
    <w:rsid w:val="003D5CB4"/>
    <w:rsid w:val="003D5CF0"/>
    <w:rsid w:val="003E01A9"/>
    <w:rsid w:val="003E0698"/>
    <w:rsid w:val="003E154B"/>
    <w:rsid w:val="003E23C3"/>
    <w:rsid w:val="003E2CF5"/>
    <w:rsid w:val="003E3634"/>
    <w:rsid w:val="003E4A2E"/>
    <w:rsid w:val="003E4D1D"/>
    <w:rsid w:val="003E537C"/>
    <w:rsid w:val="003E6232"/>
    <w:rsid w:val="003E6233"/>
    <w:rsid w:val="003F04D1"/>
    <w:rsid w:val="003F061E"/>
    <w:rsid w:val="003F27CE"/>
    <w:rsid w:val="003F4563"/>
    <w:rsid w:val="003F67B2"/>
    <w:rsid w:val="003F7D61"/>
    <w:rsid w:val="00400D63"/>
    <w:rsid w:val="004025E4"/>
    <w:rsid w:val="00402858"/>
    <w:rsid w:val="00403652"/>
    <w:rsid w:val="00406689"/>
    <w:rsid w:val="00406E0E"/>
    <w:rsid w:val="00406F8F"/>
    <w:rsid w:val="004075B6"/>
    <w:rsid w:val="004079AB"/>
    <w:rsid w:val="00407B40"/>
    <w:rsid w:val="00410078"/>
    <w:rsid w:val="004104CD"/>
    <w:rsid w:val="004113E8"/>
    <w:rsid w:val="004119A2"/>
    <w:rsid w:val="00413981"/>
    <w:rsid w:val="00413E11"/>
    <w:rsid w:val="004141D5"/>
    <w:rsid w:val="00415EE0"/>
    <w:rsid w:val="00415F66"/>
    <w:rsid w:val="00416B4B"/>
    <w:rsid w:val="00416FF0"/>
    <w:rsid w:val="00420B39"/>
    <w:rsid w:val="00421436"/>
    <w:rsid w:val="00421581"/>
    <w:rsid w:val="004215D4"/>
    <w:rsid w:val="0042163D"/>
    <w:rsid w:val="00421C7E"/>
    <w:rsid w:val="00422812"/>
    <w:rsid w:val="00422C7D"/>
    <w:rsid w:val="00422E33"/>
    <w:rsid w:val="0042609D"/>
    <w:rsid w:val="00430E7B"/>
    <w:rsid w:val="00431605"/>
    <w:rsid w:val="0043255D"/>
    <w:rsid w:val="004327A6"/>
    <w:rsid w:val="00432B5E"/>
    <w:rsid w:val="00433831"/>
    <w:rsid w:val="0043472C"/>
    <w:rsid w:val="0043569C"/>
    <w:rsid w:val="00435816"/>
    <w:rsid w:val="00435B54"/>
    <w:rsid w:val="00436242"/>
    <w:rsid w:val="00440557"/>
    <w:rsid w:val="00441081"/>
    <w:rsid w:val="00443D91"/>
    <w:rsid w:val="00444BD7"/>
    <w:rsid w:val="004467F7"/>
    <w:rsid w:val="00446BE4"/>
    <w:rsid w:val="004472EB"/>
    <w:rsid w:val="0044745A"/>
    <w:rsid w:val="00450181"/>
    <w:rsid w:val="0045042B"/>
    <w:rsid w:val="0045139A"/>
    <w:rsid w:val="00451626"/>
    <w:rsid w:val="00451E56"/>
    <w:rsid w:val="00452ED2"/>
    <w:rsid w:val="00452ED7"/>
    <w:rsid w:val="0045354A"/>
    <w:rsid w:val="00453F2A"/>
    <w:rsid w:val="00454672"/>
    <w:rsid w:val="00455EB0"/>
    <w:rsid w:val="0045719E"/>
    <w:rsid w:val="00457A1F"/>
    <w:rsid w:val="004614B1"/>
    <w:rsid w:val="0046282B"/>
    <w:rsid w:val="004635B0"/>
    <w:rsid w:val="00467BB2"/>
    <w:rsid w:val="004705B3"/>
    <w:rsid w:val="0047130D"/>
    <w:rsid w:val="00471E6D"/>
    <w:rsid w:val="0047205B"/>
    <w:rsid w:val="004728E1"/>
    <w:rsid w:val="00472B5E"/>
    <w:rsid w:val="00475151"/>
    <w:rsid w:val="004753AE"/>
    <w:rsid w:val="00476096"/>
    <w:rsid w:val="00476C28"/>
    <w:rsid w:val="00480D65"/>
    <w:rsid w:val="00480F4F"/>
    <w:rsid w:val="004819BA"/>
    <w:rsid w:val="00482BCB"/>
    <w:rsid w:val="00483918"/>
    <w:rsid w:val="004850CD"/>
    <w:rsid w:val="004865F7"/>
    <w:rsid w:val="0049011F"/>
    <w:rsid w:val="00490673"/>
    <w:rsid w:val="00490F0A"/>
    <w:rsid w:val="004912A6"/>
    <w:rsid w:val="004912B0"/>
    <w:rsid w:val="00491C36"/>
    <w:rsid w:val="00496A04"/>
    <w:rsid w:val="00497A70"/>
    <w:rsid w:val="004A0428"/>
    <w:rsid w:val="004A0B2B"/>
    <w:rsid w:val="004A1B0D"/>
    <w:rsid w:val="004A2156"/>
    <w:rsid w:val="004A48BD"/>
    <w:rsid w:val="004A49BE"/>
    <w:rsid w:val="004A5B51"/>
    <w:rsid w:val="004A61D0"/>
    <w:rsid w:val="004A6E3C"/>
    <w:rsid w:val="004A7132"/>
    <w:rsid w:val="004A7C9C"/>
    <w:rsid w:val="004B063E"/>
    <w:rsid w:val="004B14E3"/>
    <w:rsid w:val="004B26B0"/>
    <w:rsid w:val="004B26CE"/>
    <w:rsid w:val="004B279A"/>
    <w:rsid w:val="004B39D0"/>
    <w:rsid w:val="004B3CCB"/>
    <w:rsid w:val="004B5294"/>
    <w:rsid w:val="004B5D5F"/>
    <w:rsid w:val="004B64D2"/>
    <w:rsid w:val="004B6FC5"/>
    <w:rsid w:val="004B71AE"/>
    <w:rsid w:val="004B79D3"/>
    <w:rsid w:val="004C0470"/>
    <w:rsid w:val="004C04AC"/>
    <w:rsid w:val="004C2C70"/>
    <w:rsid w:val="004C53EC"/>
    <w:rsid w:val="004C697B"/>
    <w:rsid w:val="004C6BE4"/>
    <w:rsid w:val="004C6C20"/>
    <w:rsid w:val="004C71A2"/>
    <w:rsid w:val="004C7D37"/>
    <w:rsid w:val="004D01B0"/>
    <w:rsid w:val="004D059A"/>
    <w:rsid w:val="004D0C00"/>
    <w:rsid w:val="004D0C3A"/>
    <w:rsid w:val="004D1BEB"/>
    <w:rsid w:val="004D2770"/>
    <w:rsid w:val="004D44D9"/>
    <w:rsid w:val="004E40E7"/>
    <w:rsid w:val="004E4238"/>
    <w:rsid w:val="004E43BF"/>
    <w:rsid w:val="004E50BB"/>
    <w:rsid w:val="004E6F70"/>
    <w:rsid w:val="004F0978"/>
    <w:rsid w:val="004F1B66"/>
    <w:rsid w:val="004F1D60"/>
    <w:rsid w:val="004F4A78"/>
    <w:rsid w:val="004F4E44"/>
    <w:rsid w:val="004F55B9"/>
    <w:rsid w:val="004F5F21"/>
    <w:rsid w:val="004F7C34"/>
    <w:rsid w:val="00500F5C"/>
    <w:rsid w:val="00501DF0"/>
    <w:rsid w:val="00501EC4"/>
    <w:rsid w:val="005027EF"/>
    <w:rsid w:val="00503E10"/>
    <w:rsid w:val="005055C0"/>
    <w:rsid w:val="00506F13"/>
    <w:rsid w:val="00507308"/>
    <w:rsid w:val="005101E4"/>
    <w:rsid w:val="0051076B"/>
    <w:rsid w:val="005118A0"/>
    <w:rsid w:val="0051203B"/>
    <w:rsid w:val="00512436"/>
    <w:rsid w:val="005141AC"/>
    <w:rsid w:val="00514423"/>
    <w:rsid w:val="005145F2"/>
    <w:rsid w:val="00515C0D"/>
    <w:rsid w:val="00517748"/>
    <w:rsid w:val="00520233"/>
    <w:rsid w:val="00521DF6"/>
    <w:rsid w:val="005228A4"/>
    <w:rsid w:val="00522AC5"/>
    <w:rsid w:val="00524993"/>
    <w:rsid w:val="005257C6"/>
    <w:rsid w:val="005258B0"/>
    <w:rsid w:val="005260AF"/>
    <w:rsid w:val="005278D1"/>
    <w:rsid w:val="005308BF"/>
    <w:rsid w:val="0053102E"/>
    <w:rsid w:val="00532DA0"/>
    <w:rsid w:val="0053376E"/>
    <w:rsid w:val="005344C2"/>
    <w:rsid w:val="00535173"/>
    <w:rsid w:val="005368D3"/>
    <w:rsid w:val="00540D4C"/>
    <w:rsid w:val="00541FE5"/>
    <w:rsid w:val="00543C29"/>
    <w:rsid w:val="005442E7"/>
    <w:rsid w:val="005444F7"/>
    <w:rsid w:val="005465CF"/>
    <w:rsid w:val="005467B6"/>
    <w:rsid w:val="00547853"/>
    <w:rsid w:val="00547B54"/>
    <w:rsid w:val="00547C46"/>
    <w:rsid w:val="00550B2D"/>
    <w:rsid w:val="00552574"/>
    <w:rsid w:val="00552E51"/>
    <w:rsid w:val="005540F8"/>
    <w:rsid w:val="005549AD"/>
    <w:rsid w:val="00554CB4"/>
    <w:rsid w:val="005557D0"/>
    <w:rsid w:val="005560CD"/>
    <w:rsid w:val="005560EA"/>
    <w:rsid w:val="00556E7B"/>
    <w:rsid w:val="00560CFC"/>
    <w:rsid w:val="005615A5"/>
    <w:rsid w:val="005618CD"/>
    <w:rsid w:val="00561A2B"/>
    <w:rsid w:val="00562CAE"/>
    <w:rsid w:val="0056405C"/>
    <w:rsid w:val="005648C6"/>
    <w:rsid w:val="00564F61"/>
    <w:rsid w:val="00565064"/>
    <w:rsid w:val="005650EE"/>
    <w:rsid w:val="005708C8"/>
    <w:rsid w:val="00570AC9"/>
    <w:rsid w:val="00571DE6"/>
    <w:rsid w:val="005721DA"/>
    <w:rsid w:val="005731D0"/>
    <w:rsid w:val="00574175"/>
    <w:rsid w:val="0057453C"/>
    <w:rsid w:val="00574B5B"/>
    <w:rsid w:val="00574CC4"/>
    <w:rsid w:val="00574E81"/>
    <w:rsid w:val="0057504E"/>
    <w:rsid w:val="00575987"/>
    <w:rsid w:val="005773E2"/>
    <w:rsid w:val="00577428"/>
    <w:rsid w:val="00577D72"/>
    <w:rsid w:val="005812E2"/>
    <w:rsid w:val="00581455"/>
    <w:rsid w:val="005817B5"/>
    <w:rsid w:val="00581E7E"/>
    <w:rsid w:val="00583C83"/>
    <w:rsid w:val="0058442B"/>
    <w:rsid w:val="00584C03"/>
    <w:rsid w:val="00586812"/>
    <w:rsid w:val="00586A2E"/>
    <w:rsid w:val="005876DC"/>
    <w:rsid w:val="005876FF"/>
    <w:rsid w:val="00587B25"/>
    <w:rsid w:val="00590B21"/>
    <w:rsid w:val="005913BD"/>
    <w:rsid w:val="00591CA7"/>
    <w:rsid w:val="00592775"/>
    <w:rsid w:val="00592945"/>
    <w:rsid w:val="005933AB"/>
    <w:rsid w:val="00593C02"/>
    <w:rsid w:val="00594358"/>
    <w:rsid w:val="005943CE"/>
    <w:rsid w:val="005961E5"/>
    <w:rsid w:val="00596F9E"/>
    <w:rsid w:val="005A0BD2"/>
    <w:rsid w:val="005A11B2"/>
    <w:rsid w:val="005A1BD0"/>
    <w:rsid w:val="005A1F1D"/>
    <w:rsid w:val="005A2554"/>
    <w:rsid w:val="005A30F5"/>
    <w:rsid w:val="005A3D53"/>
    <w:rsid w:val="005A3D90"/>
    <w:rsid w:val="005A423A"/>
    <w:rsid w:val="005A658D"/>
    <w:rsid w:val="005B031E"/>
    <w:rsid w:val="005B093C"/>
    <w:rsid w:val="005B1212"/>
    <w:rsid w:val="005B1477"/>
    <w:rsid w:val="005B172D"/>
    <w:rsid w:val="005B17FF"/>
    <w:rsid w:val="005B3CDE"/>
    <w:rsid w:val="005B4A5C"/>
    <w:rsid w:val="005B5BD8"/>
    <w:rsid w:val="005B613C"/>
    <w:rsid w:val="005B6909"/>
    <w:rsid w:val="005B6E1E"/>
    <w:rsid w:val="005B7447"/>
    <w:rsid w:val="005C12BB"/>
    <w:rsid w:val="005C200F"/>
    <w:rsid w:val="005C2062"/>
    <w:rsid w:val="005C27E7"/>
    <w:rsid w:val="005C2B59"/>
    <w:rsid w:val="005C2FE1"/>
    <w:rsid w:val="005C3014"/>
    <w:rsid w:val="005C3798"/>
    <w:rsid w:val="005C44FE"/>
    <w:rsid w:val="005C6B2E"/>
    <w:rsid w:val="005D061B"/>
    <w:rsid w:val="005D3166"/>
    <w:rsid w:val="005D3CE8"/>
    <w:rsid w:val="005D4605"/>
    <w:rsid w:val="005D4FA5"/>
    <w:rsid w:val="005D5272"/>
    <w:rsid w:val="005D58E6"/>
    <w:rsid w:val="005D6FE3"/>
    <w:rsid w:val="005D7B52"/>
    <w:rsid w:val="005E1419"/>
    <w:rsid w:val="005E15C5"/>
    <w:rsid w:val="005E17B2"/>
    <w:rsid w:val="005E250D"/>
    <w:rsid w:val="005E4109"/>
    <w:rsid w:val="005E4303"/>
    <w:rsid w:val="005E47C2"/>
    <w:rsid w:val="005E580F"/>
    <w:rsid w:val="005E59EF"/>
    <w:rsid w:val="005E661D"/>
    <w:rsid w:val="005E67C5"/>
    <w:rsid w:val="005F03E6"/>
    <w:rsid w:val="005F1B77"/>
    <w:rsid w:val="005F251A"/>
    <w:rsid w:val="005F6687"/>
    <w:rsid w:val="005F732A"/>
    <w:rsid w:val="005F7879"/>
    <w:rsid w:val="00600222"/>
    <w:rsid w:val="00600B4A"/>
    <w:rsid w:val="00601283"/>
    <w:rsid w:val="00601679"/>
    <w:rsid w:val="00602018"/>
    <w:rsid w:val="00603F33"/>
    <w:rsid w:val="00604740"/>
    <w:rsid w:val="00604C1B"/>
    <w:rsid w:val="00610774"/>
    <w:rsid w:val="00611E7C"/>
    <w:rsid w:val="006142E4"/>
    <w:rsid w:val="00614926"/>
    <w:rsid w:val="00615A43"/>
    <w:rsid w:val="00616AAA"/>
    <w:rsid w:val="00616BB5"/>
    <w:rsid w:val="006170FA"/>
    <w:rsid w:val="006207E8"/>
    <w:rsid w:val="00620CCA"/>
    <w:rsid w:val="00621191"/>
    <w:rsid w:val="00622699"/>
    <w:rsid w:val="00623DC6"/>
    <w:rsid w:val="0062424C"/>
    <w:rsid w:val="00625F35"/>
    <w:rsid w:val="00626481"/>
    <w:rsid w:val="006265CD"/>
    <w:rsid w:val="00626A52"/>
    <w:rsid w:val="00627DEC"/>
    <w:rsid w:val="006334F5"/>
    <w:rsid w:val="00633928"/>
    <w:rsid w:val="00634183"/>
    <w:rsid w:val="00635467"/>
    <w:rsid w:val="0063714B"/>
    <w:rsid w:val="00637B8A"/>
    <w:rsid w:val="00637D86"/>
    <w:rsid w:val="00640162"/>
    <w:rsid w:val="00641AA4"/>
    <w:rsid w:val="00642FAE"/>
    <w:rsid w:val="00643956"/>
    <w:rsid w:val="00643B69"/>
    <w:rsid w:val="00644751"/>
    <w:rsid w:val="0064509E"/>
    <w:rsid w:val="006454CC"/>
    <w:rsid w:val="006477AF"/>
    <w:rsid w:val="00650B3E"/>
    <w:rsid w:val="006510B1"/>
    <w:rsid w:val="00651BE3"/>
    <w:rsid w:val="00652F92"/>
    <w:rsid w:val="00653E3D"/>
    <w:rsid w:val="006551F8"/>
    <w:rsid w:val="00656A07"/>
    <w:rsid w:val="00657250"/>
    <w:rsid w:val="00657376"/>
    <w:rsid w:val="006600E5"/>
    <w:rsid w:val="006610AD"/>
    <w:rsid w:val="00661794"/>
    <w:rsid w:val="00661D38"/>
    <w:rsid w:val="00662059"/>
    <w:rsid w:val="00662143"/>
    <w:rsid w:val="00662755"/>
    <w:rsid w:val="00663F25"/>
    <w:rsid w:val="0066499D"/>
    <w:rsid w:val="00664A2D"/>
    <w:rsid w:val="00664AC2"/>
    <w:rsid w:val="00665941"/>
    <w:rsid w:val="00666DBA"/>
    <w:rsid w:val="006672E6"/>
    <w:rsid w:val="00670216"/>
    <w:rsid w:val="00670370"/>
    <w:rsid w:val="00670BC7"/>
    <w:rsid w:val="00670D1A"/>
    <w:rsid w:val="006712B6"/>
    <w:rsid w:val="006734E0"/>
    <w:rsid w:val="00676629"/>
    <w:rsid w:val="00676C04"/>
    <w:rsid w:val="0068080D"/>
    <w:rsid w:val="0068143A"/>
    <w:rsid w:val="006815B2"/>
    <w:rsid w:val="00681C1C"/>
    <w:rsid w:val="0068251B"/>
    <w:rsid w:val="00682D64"/>
    <w:rsid w:val="0068516B"/>
    <w:rsid w:val="006852F5"/>
    <w:rsid w:val="00685368"/>
    <w:rsid w:val="006867D0"/>
    <w:rsid w:val="00690175"/>
    <w:rsid w:val="006906E2"/>
    <w:rsid w:val="00690EA6"/>
    <w:rsid w:val="0069209E"/>
    <w:rsid w:val="00692ABE"/>
    <w:rsid w:val="006939C7"/>
    <w:rsid w:val="00697A6F"/>
    <w:rsid w:val="006A19F2"/>
    <w:rsid w:val="006A1D1B"/>
    <w:rsid w:val="006A33CC"/>
    <w:rsid w:val="006A3C81"/>
    <w:rsid w:val="006A5B05"/>
    <w:rsid w:val="006A5DAA"/>
    <w:rsid w:val="006A6456"/>
    <w:rsid w:val="006A64EF"/>
    <w:rsid w:val="006A737F"/>
    <w:rsid w:val="006B01BB"/>
    <w:rsid w:val="006B0670"/>
    <w:rsid w:val="006B077F"/>
    <w:rsid w:val="006B08A2"/>
    <w:rsid w:val="006B1F7D"/>
    <w:rsid w:val="006B2EC6"/>
    <w:rsid w:val="006B346B"/>
    <w:rsid w:val="006B3570"/>
    <w:rsid w:val="006B357E"/>
    <w:rsid w:val="006B37BB"/>
    <w:rsid w:val="006B55DD"/>
    <w:rsid w:val="006B668C"/>
    <w:rsid w:val="006B66BD"/>
    <w:rsid w:val="006B6C4A"/>
    <w:rsid w:val="006B7C5C"/>
    <w:rsid w:val="006C0C99"/>
    <w:rsid w:val="006C2009"/>
    <w:rsid w:val="006C2CEB"/>
    <w:rsid w:val="006C2D50"/>
    <w:rsid w:val="006C32E9"/>
    <w:rsid w:val="006C5169"/>
    <w:rsid w:val="006C5A57"/>
    <w:rsid w:val="006C5C51"/>
    <w:rsid w:val="006C61AE"/>
    <w:rsid w:val="006C691D"/>
    <w:rsid w:val="006C7077"/>
    <w:rsid w:val="006C7D1B"/>
    <w:rsid w:val="006C7F24"/>
    <w:rsid w:val="006D09CA"/>
    <w:rsid w:val="006D0E7E"/>
    <w:rsid w:val="006D6792"/>
    <w:rsid w:val="006D6B14"/>
    <w:rsid w:val="006D7FFD"/>
    <w:rsid w:val="006E1D3F"/>
    <w:rsid w:val="006E24E7"/>
    <w:rsid w:val="006E2BA6"/>
    <w:rsid w:val="006E2F3E"/>
    <w:rsid w:val="006E60A6"/>
    <w:rsid w:val="006E636D"/>
    <w:rsid w:val="006E6FB3"/>
    <w:rsid w:val="006E702D"/>
    <w:rsid w:val="006E71A1"/>
    <w:rsid w:val="006E750E"/>
    <w:rsid w:val="006E7FFA"/>
    <w:rsid w:val="006F04DE"/>
    <w:rsid w:val="006F332E"/>
    <w:rsid w:val="006F45BA"/>
    <w:rsid w:val="006F4617"/>
    <w:rsid w:val="006F4AFA"/>
    <w:rsid w:val="006F4D62"/>
    <w:rsid w:val="006F523B"/>
    <w:rsid w:val="006F7A7B"/>
    <w:rsid w:val="00700378"/>
    <w:rsid w:val="007034EF"/>
    <w:rsid w:val="007053B9"/>
    <w:rsid w:val="00705D53"/>
    <w:rsid w:val="00706BDD"/>
    <w:rsid w:val="00707113"/>
    <w:rsid w:val="007102AA"/>
    <w:rsid w:val="00710735"/>
    <w:rsid w:val="007113AD"/>
    <w:rsid w:val="00711756"/>
    <w:rsid w:val="00712FAC"/>
    <w:rsid w:val="00713C48"/>
    <w:rsid w:val="00714890"/>
    <w:rsid w:val="00715DF0"/>
    <w:rsid w:val="00715E62"/>
    <w:rsid w:val="007164BA"/>
    <w:rsid w:val="00720B32"/>
    <w:rsid w:val="0072116E"/>
    <w:rsid w:val="0072158D"/>
    <w:rsid w:val="00721841"/>
    <w:rsid w:val="00723034"/>
    <w:rsid w:val="00723C7F"/>
    <w:rsid w:val="00724618"/>
    <w:rsid w:val="00724E87"/>
    <w:rsid w:val="007250BE"/>
    <w:rsid w:val="007257D8"/>
    <w:rsid w:val="00725B5B"/>
    <w:rsid w:val="00725C09"/>
    <w:rsid w:val="00725C3F"/>
    <w:rsid w:val="00727E2C"/>
    <w:rsid w:val="007301B3"/>
    <w:rsid w:val="00730253"/>
    <w:rsid w:val="00730AB4"/>
    <w:rsid w:val="0073161A"/>
    <w:rsid w:val="00731779"/>
    <w:rsid w:val="007322EA"/>
    <w:rsid w:val="00734843"/>
    <w:rsid w:val="00736EF3"/>
    <w:rsid w:val="007374FA"/>
    <w:rsid w:val="00737807"/>
    <w:rsid w:val="00737D4C"/>
    <w:rsid w:val="00740976"/>
    <w:rsid w:val="00741979"/>
    <w:rsid w:val="00742FE8"/>
    <w:rsid w:val="007439C3"/>
    <w:rsid w:val="00743C78"/>
    <w:rsid w:val="00743D9A"/>
    <w:rsid w:val="007444C2"/>
    <w:rsid w:val="00744AAB"/>
    <w:rsid w:val="00744D10"/>
    <w:rsid w:val="0074659C"/>
    <w:rsid w:val="007466ED"/>
    <w:rsid w:val="00747066"/>
    <w:rsid w:val="00750033"/>
    <w:rsid w:val="00750BB7"/>
    <w:rsid w:val="0075210B"/>
    <w:rsid w:val="00752C28"/>
    <w:rsid w:val="00754231"/>
    <w:rsid w:val="0075425B"/>
    <w:rsid w:val="007553B0"/>
    <w:rsid w:val="00755A12"/>
    <w:rsid w:val="00755DEC"/>
    <w:rsid w:val="007563CF"/>
    <w:rsid w:val="0075678B"/>
    <w:rsid w:val="00761A1F"/>
    <w:rsid w:val="00762412"/>
    <w:rsid w:val="0076359E"/>
    <w:rsid w:val="0076418E"/>
    <w:rsid w:val="00764AB6"/>
    <w:rsid w:val="0076653E"/>
    <w:rsid w:val="00766B96"/>
    <w:rsid w:val="007672CA"/>
    <w:rsid w:val="00767A93"/>
    <w:rsid w:val="00767BF0"/>
    <w:rsid w:val="00771EB7"/>
    <w:rsid w:val="00772629"/>
    <w:rsid w:val="007732D9"/>
    <w:rsid w:val="007754B4"/>
    <w:rsid w:val="00776042"/>
    <w:rsid w:val="0077611D"/>
    <w:rsid w:val="00776914"/>
    <w:rsid w:val="00777C16"/>
    <w:rsid w:val="0078009D"/>
    <w:rsid w:val="007804EF"/>
    <w:rsid w:val="007816D4"/>
    <w:rsid w:val="00783841"/>
    <w:rsid w:val="00783DD8"/>
    <w:rsid w:val="00783E25"/>
    <w:rsid w:val="0078460B"/>
    <w:rsid w:val="00785077"/>
    <w:rsid w:val="0078524B"/>
    <w:rsid w:val="007872AE"/>
    <w:rsid w:val="00790A39"/>
    <w:rsid w:val="00790DCE"/>
    <w:rsid w:val="00791AD7"/>
    <w:rsid w:val="00791FE0"/>
    <w:rsid w:val="0079266F"/>
    <w:rsid w:val="00792FCB"/>
    <w:rsid w:val="00793315"/>
    <w:rsid w:val="007936A0"/>
    <w:rsid w:val="00795A58"/>
    <w:rsid w:val="0079631C"/>
    <w:rsid w:val="00797257"/>
    <w:rsid w:val="007A073A"/>
    <w:rsid w:val="007A0936"/>
    <w:rsid w:val="007A1967"/>
    <w:rsid w:val="007A1DD9"/>
    <w:rsid w:val="007A3AB1"/>
    <w:rsid w:val="007A4020"/>
    <w:rsid w:val="007A5289"/>
    <w:rsid w:val="007A6B1F"/>
    <w:rsid w:val="007A7762"/>
    <w:rsid w:val="007B0D35"/>
    <w:rsid w:val="007B171D"/>
    <w:rsid w:val="007B240D"/>
    <w:rsid w:val="007B2560"/>
    <w:rsid w:val="007B3F47"/>
    <w:rsid w:val="007B4147"/>
    <w:rsid w:val="007B4432"/>
    <w:rsid w:val="007B4951"/>
    <w:rsid w:val="007B4BD6"/>
    <w:rsid w:val="007B5375"/>
    <w:rsid w:val="007B540C"/>
    <w:rsid w:val="007B558F"/>
    <w:rsid w:val="007B572C"/>
    <w:rsid w:val="007B59E4"/>
    <w:rsid w:val="007B5BCE"/>
    <w:rsid w:val="007C04EF"/>
    <w:rsid w:val="007C0B49"/>
    <w:rsid w:val="007C2077"/>
    <w:rsid w:val="007C2920"/>
    <w:rsid w:val="007C3007"/>
    <w:rsid w:val="007C3630"/>
    <w:rsid w:val="007C3764"/>
    <w:rsid w:val="007C3885"/>
    <w:rsid w:val="007C4133"/>
    <w:rsid w:val="007D094A"/>
    <w:rsid w:val="007D132C"/>
    <w:rsid w:val="007D147F"/>
    <w:rsid w:val="007D1A99"/>
    <w:rsid w:val="007D2809"/>
    <w:rsid w:val="007D353D"/>
    <w:rsid w:val="007D41A7"/>
    <w:rsid w:val="007D4C5C"/>
    <w:rsid w:val="007D5C15"/>
    <w:rsid w:val="007D5EC8"/>
    <w:rsid w:val="007D68AA"/>
    <w:rsid w:val="007D7415"/>
    <w:rsid w:val="007E1636"/>
    <w:rsid w:val="007E1CE6"/>
    <w:rsid w:val="007E2079"/>
    <w:rsid w:val="007E3372"/>
    <w:rsid w:val="007E341A"/>
    <w:rsid w:val="007E3695"/>
    <w:rsid w:val="007E3892"/>
    <w:rsid w:val="007E49A7"/>
    <w:rsid w:val="007E64CE"/>
    <w:rsid w:val="007E7030"/>
    <w:rsid w:val="007F0B98"/>
    <w:rsid w:val="007F2300"/>
    <w:rsid w:val="007F5504"/>
    <w:rsid w:val="007F635F"/>
    <w:rsid w:val="007F65E0"/>
    <w:rsid w:val="007F7AF8"/>
    <w:rsid w:val="00800353"/>
    <w:rsid w:val="00800BA2"/>
    <w:rsid w:val="00800EFA"/>
    <w:rsid w:val="00801317"/>
    <w:rsid w:val="00802369"/>
    <w:rsid w:val="00802B37"/>
    <w:rsid w:val="00802FCD"/>
    <w:rsid w:val="008031A2"/>
    <w:rsid w:val="00803ADB"/>
    <w:rsid w:val="00804AAF"/>
    <w:rsid w:val="00805AE5"/>
    <w:rsid w:val="008062B9"/>
    <w:rsid w:val="00807372"/>
    <w:rsid w:val="008102A4"/>
    <w:rsid w:val="00810391"/>
    <w:rsid w:val="008108C0"/>
    <w:rsid w:val="00810F09"/>
    <w:rsid w:val="0081191F"/>
    <w:rsid w:val="0081274A"/>
    <w:rsid w:val="00813D27"/>
    <w:rsid w:val="00814F99"/>
    <w:rsid w:val="008158AA"/>
    <w:rsid w:val="00816795"/>
    <w:rsid w:val="008169B5"/>
    <w:rsid w:val="00816DA0"/>
    <w:rsid w:val="008174F4"/>
    <w:rsid w:val="00821C9D"/>
    <w:rsid w:val="0082277A"/>
    <w:rsid w:val="0082281F"/>
    <w:rsid w:val="00822EEA"/>
    <w:rsid w:val="00823382"/>
    <w:rsid w:val="00823B9E"/>
    <w:rsid w:val="00824D12"/>
    <w:rsid w:val="00826098"/>
    <w:rsid w:val="00826C19"/>
    <w:rsid w:val="00827137"/>
    <w:rsid w:val="00827E05"/>
    <w:rsid w:val="0083067F"/>
    <w:rsid w:val="00830A36"/>
    <w:rsid w:val="008315DA"/>
    <w:rsid w:val="00831788"/>
    <w:rsid w:val="00832703"/>
    <w:rsid w:val="00832E45"/>
    <w:rsid w:val="00832FA6"/>
    <w:rsid w:val="00834000"/>
    <w:rsid w:val="00834A73"/>
    <w:rsid w:val="0083551D"/>
    <w:rsid w:val="0083624F"/>
    <w:rsid w:val="00840B54"/>
    <w:rsid w:val="00842E4E"/>
    <w:rsid w:val="00842ED3"/>
    <w:rsid w:val="00844392"/>
    <w:rsid w:val="008447B1"/>
    <w:rsid w:val="0084501E"/>
    <w:rsid w:val="0084720D"/>
    <w:rsid w:val="00847844"/>
    <w:rsid w:val="00847847"/>
    <w:rsid w:val="00847DF1"/>
    <w:rsid w:val="00847E01"/>
    <w:rsid w:val="00850B08"/>
    <w:rsid w:val="00850D81"/>
    <w:rsid w:val="0085113E"/>
    <w:rsid w:val="00852790"/>
    <w:rsid w:val="00852ED3"/>
    <w:rsid w:val="00854C2F"/>
    <w:rsid w:val="0085567D"/>
    <w:rsid w:val="00855E0A"/>
    <w:rsid w:val="00856079"/>
    <w:rsid w:val="00856D80"/>
    <w:rsid w:val="00857230"/>
    <w:rsid w:val="00857BE3"/>
    <w:rsid w:val="008601CC"/>
    <w:rsid w:val="00861374"/>
    <w:rsid w:val="00861808"/>
    <w:rsid w:val="00862770"/>
    <w:rsid w:val="00862DF9"/>
    <w:rsid w:val="00863785"/>
    <w:rsid w:val="0086397B"/>
    <w:rsid w:val="008639D8"/>
    <w:rsid w:val="008644CA"/>
    <w:rsid w:val="00866552"/>
    <w:rsid w:val="0086724E"/>
    <w:rsid w:val="008675FA"/>
    <w:rsid w:val="00867EC2"/>
    <w:rsid w:val="00867F67"/>
    <w:rsid w:val="00871EE8"/>
    <w:rsid w:val="008729C4"/>
    <w:rsid w:val="00873475"/>
    <w:rsid w:val="00873598"/>
    <w:rsid w:val="00873B35"/>
    <w:rsid w:val="00873EA4"/>
    <w:rsid w:val="00874216"/>
    <w:rsid w:val="00874297"/>
    <w:rsid w:val="00875013"/>
    <w:rsid w:val="008750C9"/>
    <w:rsid w:val="00875898"/>
    <w:rsid w:val="00876951"/>
    <w:rsid w:val="00880638"/>
    <w:rsid w:val="0088195F"/>
    <w:rsid w:val="008829F5"/>
    <w:rsid w:val="00882F0C"/>
    <w:rsid w:val="008831DD"/>
    <w:rsid w:val="00884B65"/>
    <w:rsid w:val="00886900"/>
    <w:rsid w:val="00887360"/>
    <w:rsid w:val="00887E92"/>
    <w:rsid w:val="00890B24"/>
    <w:rsid w:val="00891DD5"/>
    <w:rsid w:val="008935AE"/>
    <w:rsid w:val="00894317"/>
    <w:rsid w:val="00894947"/>
    <w:rsid w:val="008950AD"/>
    <w:rsid w:val="00895FB7"/>
    <w:rsid w:val="00895FC5"/>
    <w:rsid w:val="00896831"/>
    <w:rsid w:val="00896972"/>
    <w:rsid w:val="00896A6C"/>
    <w:rsid w:val="00896C61"/>
    <w:rsid w:val="008972B2"/>
    <w:rsid w:val="008A03DA"/>
    <w:rsid w:val="008A166F"/>
    <w:rsid w:val="008A188A"/>
    <w:rsid w:val="008A1D28"/>
    <w:rsid w:val="008A2A11"/>
    <w:rsid w:val="008A43BE"/>
    <w:rsid w:val="008A5F0E"/>
    <w:rsid w:val="008A61CE"/>
    <w:rsid w:val="008A6E9E"/>
    <w:rsid w:val="008B0280"/>
    <w:rsid w:val="008B1A2A"/>
    <w:rsid w:val="008B23B4"/>
    <w:rsid w:val="008B2B36"/>
    <w:rsid w:val="008B3376"/>
    <w:rsid w:val="008B3495"/>
    <w:rsid w:val="008B3526"/>
    <w:rsid w:val="008B3E47"/>
    <w:rsid w:val="008B4958"/>
    <w:rsid w:val="008B6411"/>
    <w:rsid w:val="008B755F"/>
    <w:rsid w:val="008C1497"/>
    <w:rsid w:val="008C1A1E"/>
    <w:rsid w:val="008C2CBB"/>
    <w:rsid w:val="008C349F"/>
    <w:rsid w:val="008C3828"/>
    <w:rsid w:val="008C4446"/>
    <w:rsid w:val="008C444D"/>
    <w:rsid w:val="008C50B2"/>
    <w:rsid w:val="008C5A21"/>
    <w:rsid w:val="008C6A64"/>
    <w:rsid w:val="008C6D0C"/>
    <w:rsid w:val="008D1B3A"/>
    <w:rsid w:val="008D23C3"/>
    <w:rsid w:val="008D3467"/>
    <w:rsid w:val="008D5DD1"/>
    <w:rsid w:val="008D664B"/>
    <w:rsid w:val="008D7275"/>
    <w:rsid w:val="008E016E"/>
    <w:rsid w:val="008E14E2"/>
    <w:rsid w:val="008E19DB"/>
    <w:rsid w:val="008E2A57"/>
    <w:rsid w:val="008E2E42"/>
    <w:rsid w:val="008E484E"/>
    <w:rsid w:val="008E4863"/>
    <w:rsid w:val="008E4F7A"/>
    <w:rsid w:val="008E517C"/>
    <w:rsid w:val="008E605A"/>
    <w:rsid w:val="008E64C9"/>
    <w:rsid w:val="008E67BB"/>
    <w:rsid w:val="008E7540"/>
    <w:rsid w:val="008E768E"/>
    <w:rsid w:val="008F03E6"/>
    <w:rsid w:val="008F0450"/>
    <w:rsid w:val="008F0E1C"/>
    <w:rsid w:val="008F1710"/>
    <w:rsid w:val="008F2C33"/>
    <w:rsid w:val="008F3C97"/>
    <w:rsid w:val="008F3F3C"/>
    <w:rsid w:val="008F403A"/>
    <w:rsid w:val="008F4659"/>
    <w:rsid w:val="008F6309"/>
    <w:rsid w:val="008F6FC9"/>
    <w:rsid w:val="008F798C"/>
    <w:rsid w:val="00900E88"/>
    <w:rsid w:val="0090135D"/>
    <w:rsid w:val="00901C14"/>
    <w:rsid w:val="00902027"/>
    <w:rsid w:val="009032AE"/>
    <w:rsid w:val="00903B6B"/>
    <w:rsid w:val="00904F94"/>
    <w:rsid w:val="00905755"/>
    <w:rsid w:val="0090666A"/>
    <w:rsid w:val="00906AC1"/>
    <w:rsid w:val="009078BC"/>
    <w:rsid w:val="00907A96"/>
    <w:rsid w:val="00907D97"/>
    <w:rsid w:val="00910B61"/>
    <w:rsid w:val="0091207E"/>
    <w:rsid w:val="009121A2"/>
    <w:rsid w:val="00912958"/>
    <w:rsid w:val="00914B08"/>
    <w:rsid w:val="00914C39"/>
    <w:rsid w:val="00914D48"/>
    <w:rsid w:val="00915850"/>
    <w:rsid w:val="0091703D"/>
    <w:rsid w:val="009171B9"/>
    <w:rsid w:val="009203C1"/>
    <w:rsid w:val="00921574"/>
    <w:rsid w:val="00922E18"/>
    <w:rsid w:val="009230DE"/>
    <w:rsid w:val="0092434B"/>
    <w:rsid w:val="009248C2"/>
    <w:rsid w:val="00925820"/>
    <w:rsid w:val="00925F64"/>
    <w:rsid w:val="00927640"/>
    <w:rsid w:val="00931822"/>
    <w:rsid w:val="00931A3C"/>
    <w:rsid w:val="00931A8F"/>
    <w:rsid w:val="009325AA"/>
    <w:rsid w:val="00932B5D"/>
    <w:rsid w:val="00932D9A"/>
    <w:rsid w:val="00932F63"/>
    <w:rsid w:val="00933AA9"/>
    <w:rsid w:val="009342DB"/>
    <w:rsid w:val="009359F5"/>
    <w:rsid w:val="00937376"/>
    <w:rsid w:val="0093779C"/>
    <w:rsid w:val="00940979"/>
    <w:rsid w:val="009412F2"/>
    <w:rsid w:val="00941A20"/>
    <w:rsid w:val="00941FA7"/>
    <w:rsid w:val="009422CB"/>
    <w:rsid w:val="00942668"/>
    <w:rsid w:val="009430EA"/>
    <w:rsid w:val="00943CA2"/>
    <w:rsid w:val="00944123"/>
    <w:rsid w:val="00944300"/>
    <w:rsid w:val="009447F4"/>
    <w:rsid w:val="00944DE3"/>
    <w:rsid w:val="0094500E"/>
    <w:rsid w:val="00945322"/>
    <w:rsid w:val="0094554E"/>
    <w:rsid w:val="0094658A"/>
    <w:rsid w:val="009467D7"/>
    <w:rsid w:val="009503F3"/>
    <w:rsid w:val="00950C9D"/>
    <w:rsid w:val="009510A2"/>
    <w:rsid w:val="00951CFA"/>
    <w:rsid w:val="00952BB6"/>
    <w:rsid w:val="00953957"/>
    <w:rsid w:val="00954B85"/>
    <w:rsid w:val="00957E83"/>
    <w:rsid w:val="00960500"/>
    <w:rsid w:val="00963B49"/>
    <w:rsid w:val="0096462E"/>
    <w:rsid w:val="00964BF9"/>
    <w:rsid w:val="00964E6D"/>
    <w:rsid w:val="00967275"/>
    <w:rsid w:val="00967E77"/>
    <w:rsid w:val="0097090A"/>
    <w:rsid w:val="00970C79"/>
    <w:rsid w:val="009712EB"/>
    <w:rsid w:val="0097213F"/>
    <w:rsid w:val="00973957"/>
    <w:rsid w:val="00973CE0"/>
    <w:rsid w:val="00974410"/>
    <w:rsid w:val="009760B7"/>
    <w:rsid w:val="00977AE3"/>
    <w:rsid w:val="009801F4"/>
    <w:rsid w:val="00980C27"/>
    <w:rsid w:val="009814C7"/>
    <w:rsid w:val="00981506"/>
    <w:rsid w:val="009843DC"/>
    <w:rsid w:val="009846C3"/>
    <w:rsid w:val="009865D1"/>
    <w:rsid w:val="009868CC"/>
    <w:rsid w:val="00986E08"/>
    <w:rsid w:val="00986EAE"/>
    <w:rsid w:val="00987542"/>
    <w:rsid w:val="009877DC"/>
    <w:rsid w:val="009909B4"/>
    <w:rsid w:val="00990DF0"/>
    <w:rsid w:val="00991CC2"/>
    <w:rsid w:val="00992CAE"/>
    <w:rsid w:val="00992DFF"/>
    <w:rsid w:val="009938A7"/>
    <w:rsid w:val="009946DC"/>
    <w:rsid w:val="0099597C"/>
    <w:rsid w:val="009969EB"/>
    <w:rsid w:val="00996D64"/>
    <w:rsid w:val="0099769F"/>
    <w:rsid w:val="009A0483"/>
    <w:rsid w:val="009A0556"/>
    <w:rsid w:val="009A080A"/>
    <w:rsid w:val="009A1B5F"/>
    <w:rsid w:val="009A2363"/>
    <w:rsid w:val="009A2589"/>
    <w:rsid w:val="009A30D6"/>
    <w:rsid w:val="009A43D6"/>
    <w:rsid w:val="009A50FB"/>
    <w:rsid w:val="009A5661"/>
    <w:rsid w:val="009A7041"/>
    <w:rsid w:val="009A793E"/>
    <w:rsid w:val="009B038F"/>
    <w:rsid w:val="009B04F7"/>
    <w:rsid w:val="009B23B2"/>
    <w:rsid w:val="009B4272"/>
    <w:rsid w:val="009B7146"/>
    <w:rsid w:val="009B78F4"/>
    <w:rsid w:val="009C389D"/>
    <w:rsid w:val="009C467C"/>
    <w:rsid w:val="009C4B72"/>
    <w:rsid w:val="009C508F"/>
    <w:rsid w:val="009C5EAA"/>
    <w:rsid w:val="009C6212"/>
    <w:rsid w:val="009C6F54"/>
    <w:rsid w:val="009C77F7"/>
    <w:rsid w:val="009C7C87"/>
    <w:rsid w:val="009D1666"/>
    <w:rsid w:val="009D21AE"/>
    <w:rsid w:val="009D2328"/>
    <w:rsid w:val="009D2C54"/>
    <w:rsid w:val="009D2E6E"/>
    <w:rsid w:val="009D3E9C"/>
    <w:rsid w:val="009D5C6E"/>
    <w:rsid w:val="009D640F"/>
    <w:rsid w:val="009D6E0A"/>
    <w:rsid w:val="009E0A0C"/>
    <w:rsid w:val="009E204B"/>
    <w:rsid w:val="009E2C93"/>
    <w:rsid w:val="009E346C"/>
    <w:rsid w:val="009E3BF8"/>
    <w:rsid w:val="009E5F6F"/>
    <w:rsid w:val="009E61F5"/>
    <w:rsid w:val="009E71E8"/>
    <w:rsid w:val="009F00BD"/>
    <w:rsid w:val="009F11F8"/>
    <w:rsid w:val="009F1418"/>
    <w:rsid w:val="009F2A2E"/>
    <w:rsid w:val="009F2A74"/>
    <w:rsid w:val="009F323D"/>
    <w:rsid w:val="009F3763"/>
    <w:rsid w:val="009F4267"/>
    <w:rsid w:val="00A009E0"/>
    <w:rsid w:val="00A01429"/>
    <w:rsid w:val="00A0151A"/>
    <w:rsid w:val="00A022A3"/>
    <w:rsid w:val="00A03F04"/>
    <w:rsid w:val="00A0463C"/>
    <w:rsid w:val="00A0464C"/>
    <w:rsid w:val="00A05264"/>
    <w:rsid w:val="00A069B7"/>
    <w:rsid w:val="00A06D86"/>
    <w:rsid w:val="00A077FE"/>
    <w:rsid w:val="00A107CD"/>
    <w:rsid w:val="00A10FF1"/>
    <w:rsid w:val="00A13649"/>
    <w:rsid w:val="00A13763"/>
    <w:rsid w:val="00A1444D"/>
    <w:rsid w:val="00A15856"/>
    <w:rsid w:val="00A15E13"/>
    <w:rsid w:val="00A1658B"/>
    <w:rsid w:val="00A178D7"/>
    <w:rsid w:val="00A17E2E"/>
    <w:rsid w:val="00A202D5"/>
    <w:rsid w:val="00A221DE"/>
    <w:rsid w:val="00A23258"/>
    <w:rsid w:val="00A2432D"/>
    <w:rsid w:val="00A246A6"/>
    <w:rsid w:val="00A24A8A"/>
    <w:rsid w:val="00A25311"/>
    <w:rsid w:val="00A2776D"/>
    <w:rsid w:val="00A30D0F"/>
    <w:rsid w:val="00A340DF"/>
    <w:rsid w:val="00A34A3E"/>
    <w:rsid w:val="00A34DB8"/>
    <w:rsid w:val="00A361B4"/>
    <w:rsid w:val="00A36852"/>
    <w:rsid w:val="00A37290"/>
    <w:rsid w:val="00A408A1"/>
    <w:rsid w:val="00A4189A"/>
    <w:rsid w:val="00A419B1"/>
    <w:rsid w:val="00A41FD0"/>
    <w:rsid w:val="00A42C9E"/>
    <w:rsid w:val="00A4356D"/>
    <w:rsid w:val="00A4500E"/>
    <w:rsid w:val="00A45B7A"/>
    <w:rsid w:val="00A45DF6"/>
    <w:rsid w:val="00A465E8"/>
    <w:rsid w:val="00A46755"/>
    <w:rsid w:val="00A4696F"/>
    <w:rsid w:val="00A47092"/>
    <w:rsid w:val="00A474C6"/>
    <w:rsid w:val="00A475FB"/>
    <w:rsid w:val="00A50467"/>
    <w:rsid w:val="00A5143C"/>
    <w:rsid w:val="00A517E5"/>
    <w:rsid w:val="00A51F1F"/>
    <w:rsid w:val="00A522CC"/>
    <w:rsid w:val="00A529E8"/>
    <w:rsid w:val="00A52EC5"/>
    <w:rsid w:val="00A530BD"/>
    <w:rsid w:val="00A53B96"/>
    <w:rsid w:val="00A578C2"/>
    <w:rsid w:val="00A57A25"/>
    <w:rsid w:val="00A61E53"/>
    <w:rsid w:val="00A6230F"/>
    <w:rsid w:val="00A62C33"/>
    <w:rsid w:val="00A64CBA"/>
    <w:rsid w:val="00A6504E"/>
    <w:rsid w:val="00A651FE"/>
    <w:rsid w:val="00A65EE7"/>
    <w:rsid w:val="00A66880"/>
    <w:rsid w:val="00A66C43"/>
    <w:rsid w:val="00A700E2"/>
    <w:rsid w:val="00A7038F"/>
    <w:rsid w:val="00A70701"/>
    <w:rsid w:val="00A70BF8"/>
    <w:rsid w:val="00A743C0"/>
    <w:rsid w:val="00A74880"/>
    <w:rsid w:val="00A74D0D"/>
    <w:rsid w:val="00A7547D"/>
    <w:rsid w:val="00A755A7"/>
    <w:rsid w:val="00A801AC"/>
    <w:rsid w:val="00A807BD"/>
    <w:rsid w:val="00A80924"/>
    <w:rsid w:val="00A80953"/>
    <w:rsid w:val="00A81AAA"/>
    <w:rsid w:val="00A81BE0"/>
    <w:rsid w:val="00A857D5"/>
    <w:rsid w:val="00A85DA1"/>
    <w:rsid w:val="00A869F4"/>
    <w:rsid w:val="00A86ADA"/>
    <w:rsid w:val="00A86EE5"/>
    <w:rsid w:val="00A901C8"/>
    <w:rsid w:val="00A905FC"/>
    <w:rsid w:val="00A91788"/>
    <w:rsid w:val="00A92139"/>
    <w:rsid w:val="00A92B3D"/>
    <w:rsid w:val="00A92ECE"/>
    <w:rsid w:val="00A93122"/>
    <w:rsid w:val="00A94645"/>
    <w:rsid w:val="00A95170"/>
    <w:rsid w:val="00A95FDA"/>
    <w:rsid w:val="00A97081"/>
    <w:rsid w:val="00A97899"/>
    <w:rsid w:val="00AA089C"/>
    <w:rsid w:val="00AA0C93"/>
    <w:rsid w:val="00AA2887"/>
    <w:rsid w:val="00AA3C65"/>
    <w:rsid w:val="00AA3D84"/>
    <w:rsid w:val="00AA4F0B"/>
    <w:rsid w:val="00AA6658"/>
    <w:rsid w:val="00AA7B87"/>
    <w:rsid w:val="00AB18B9"/>
    <w:rsid w:val="00AB21DE"/>
    <w:rsid w:val="00AB23E2"/>
    <w:rsid w:val="00AB31D9"/>
    <w:rsid w:val="00AB347C"/>
    <w:rsid w:val="00AB475F"/>
    <w:rsid w:val="00AB668D"/>
    <w:rsid w:val="00AB784F"/>
    <w:rsid w:val="00AB7F48"/>
    <w:rsid w:val="00AC0591"/>
    <w:rsid w:val="00AC08B1"/>
    <w:rsid w:val="00AC0D22"/>
    <w:rsid w:val="00AC1017"/>
    <w:rsid w:val="00AC10FD"/>
    <w:rsid w:val="00AC23E3"/>
    <w:rsid w:val="00AC2D5F"/>
    <w:rsid w:val="00AC355B"/>
    <w:rsid w:val="00AC3932"/>
    <w:rsid w:val="00AC4668"/>
    <w:rsid w:val="00AC4773"/>
    <w:rsid w:val="00AC4804"/>
    <w:rsid w:val="00AC50CB"/>
    <w:rsid w:val="00AC54DB"/>
    <w:rsid w:val="00AC60B8"/>
    <w:rsid w:val="00AC6672"/>
    <w:rsid w:val="00AC6C56"/>
    <w:rsid w:val="00AC6F48"/>
    <w:rsid w:val="00AC74D1"/>
    <w:rsid w:val="00AC7965"/>
    <w:rsid w:val="00AD025D"/>
    <w:rsid w:val="00AD2CC7"/>
    <w:rsid w:val="00AD384B"/>
    <w:rsid w:val="00AD4E39"/>
    <w:rsid w:val="00AD533B"/>
    <w:rsid w:val="00AD54F4"/>
    <w:rsid w:val="00AD6462"/>
    <w:rsid w:val="00AD67E1"/>
    <w:rsid w:val="00AD7247"/>
    <w:rsid w:val="00AD7357"/>
    <w:rsid w:val="00AD7691"/>
    <w:rsid w:val="00AD76DA"/>
    <w:rsid w:val="00AE0537"/>
    <w:rsid w:val="00AE1CFC"/>
    <w:rsid w:val="00AE3217"/>
    <w:rsid w:val="00AE35C9"/>
    <w:rsid w:val="00AE48AC"/>
    <w:rsid w:val="00AE4CBA"/>
    <w:rsid w:val="00AE4DF8"/>
    <w:rsid w:val="00AE5329"/>
    <w:rsid w:val="00AE599A"/>
    <w:rsid w:val="00AE5E29"/>
    <w:rsid w:val="00AE5F3A"/>
    <w:rsid w:val="00AE6BDD"/>
    <w:rsid w:val="00AE7348"/>
    <w:rsid w:val="00AF02EA"/>
    <w:rsid w:val="00AF1BA5"/>
    <w:rsid w:val="00AF2AB9"/>
    <w:rsid w:val="00AF3FA9"/>
    <w:rsid w:val="00AF54DF"/>
    <w:rsid w:val="00AF59DF"/>
    <w:rsid w:val="00AF6549"/>
    <w:rsid w:val="00AF7F2D"/>
    <w:rsid w:val="00B00E2C"/>
    <w:rsid w:val="00B01756"/>
    <w:rsid w:val="00B0260E"/>
    <w:rsid w:val="00B0263B"/>
    <w:rsid w:val="00B02FE0"/>
    <w:rsid w:val="00B03C75"/>
    <w:rsid w:val="00B03F40"/>
    <w:rsid w:val="00B040BF"/>
    <w:rsid w:val="00B041B0"/>
    <w:rsid w:val="00B0448B"/>
    <w:rsid w:val="00B046B7"/>
    <w:rsid w:val="00B05CF0"/>
    <w:rsid w:val="00B11FC2"/>
    <w:rsid w:val="00B124ED"/>
    <w:rsid w:val="00B125C6"/>
    <w:rsid w:val="00B12800"/>
    <w:rsid w:val="00B12E2F"/>
    <w:rsid w:val="00B13398"/>
    <w:rsid w:val="00B135CA"/>
    <w:rsid w:val="00B13948"/>
    <w:rsid w:val="00B14AE7"/>
    <w:rsid w:val="00B14BF4"/>
    <w:rsid w:val="00B1562B"/>
    <w:rsid w:val="00B157DA"/>
    <w:rsid w:val="00B15BA0"/>
    <w:rsid w:val="00B161F0"/>
    <w:rsid w:val="00B16F9F"/>
    <w:rsid w:val="00B17895"/>
    <w:rsid w:val="00B20654"/>
    <w:rsid w:val="00B21EE4"/>
    <w:rsid w:val="00B21F6A"/>
    <w:rsid w:val="00B222CB"/>
    <w:rsid w:val="00B25C01"/>
    <w:rsid w:val="00B27413"/>
    <w:rsid w:val="00B3156C"/>
    <w:rsid w:val="00B31735"/>
    <w:rsid w:val="00B34B6C"/>
    <w:rsid w:val="00B37BEA"/>
    <w:rsid w:val="00B409AC"/>
    <w:rsid w:val="00B4177F"/>
    <w:rsid w:val="00B41AED"/>
    <w:rsid w:val="00B42FDA"/>
    <w:rsid w:val="00B43BB7"/>
    <w:rsid w:val="00B43BD8"/>
    <w:rsid w:val="00B45442"/>
    <w:rsid w:val="00B45F9F"/>
    <w:rsid w:val="00B46094"/>
    <w:rsid w:val="00B5186D"/>
    <w:rsid w:val="00B52F66"/>
    <w:rsid w:val="00B5444C"/>
    <w:rsid w:val="00B55C8B"/>
    <w:rsid w:val="00B563FC"/>
    <w:rsid w:val="00B5670A"/>
    <w:rsid w:val="00B57C7D"/>
    <w:rsid w:val="00B60258"/>
    <w:rsid w:val="00B605F1"/>
    <w:rsid w:val="00B60DD7"/>
    <w:rsid w:val="00B61AC2"/>
    <w:rsid w:val="00B61F5F"/>
    <w:rsid w:val="00B62B4A"/>
    <w:rsid w:val="00B6348B"/>
    <w:rsid w:val="00B63935"/>
    <w:rsid w:val="00B65BBB"/>
    <w:rsid w:val="00B65BDC"/>
    <w:rsid w:val="00B6643B"/>
    <w:rsid w:val="00B66844"/>
    <w:rsid w:val="00B66928"/>
    <w:rsid w:val="00B6697E"/>
    <w:rsid w:val="00B66E98"/>
    <w:rsid w:val="00B678E2"/>
    <w:rsid w:val="00B70065"/>
    <w:rsid w:val="00B70948"/>
    <w:rsid w:val="00B70A23"/>
    <w:rsid w:val="00B70ED5"/>
    <w:rsid w:val="00B716F0"/>
    <w:rsid w:val="00B71787"/>
    <w:rsid w:val="00B72656"/>
    <w:rsid w:val="00B72805"/>
    <w:rsid w:val="00B728A4"/>
    <w:rsid w:val="00B72954"/>
    <w:rsid w:val="00B72D2C"/>
    <w:rsid w:val="00B74146"/>
    <w:rsid w:val="00B749C8"/>
    <w:rsid w:val="00B76E17"/>
    <w:rsid w:val="00B778A7"/>
    <w:rsid w:val="00B77BD2"/>
    <w:rsid w:val="00B77E53"/>
    <w:rsid w:val="00B80190"/>
    <w:rsid w:val="00B809A8"/>
    <w:rsid w:val="00B8234A"/>
    <w:rsid w:val="00B826A9"/>
    <w:rsid w:val="00B82830"/>
    <w:rsid w:val="00B82A0A"/>
    <w:rsid w:val="00B82D0E"/>
    <w:rsid w:val="00B8609B"/>
    <w:rsid w:val="00B86F27"/>
    <w:rsid w:val="00B900C6"/>
    <w:rsid w:val="00B92701"/>
    <w:rsid w:val="00B95AB8"/>
    <w:rsid w:val="00B96565"/>
    <w:rsid w:val="00B969C2"/>
    <w:rsid w:val="00B96B82"/>
    <w:rsid w:val="00B97141"/>
    <w:rsid w:val="00B97B20"/>
    <w:rsid w:val="00BA2ACC"/>
    <w:rsid w:val="00BA34EE"/>
    <w:rsid w:val="00BA3646"/>
    <w:rsid w:val="00BA691A"/>
    <w:rsid w:val="00BA6AD2"/>
    <w:rsid w:val="00BA7C80"/>
    <w:rsid w:val="00BA7E04"/>
    <w:rsid w:val="00BA7ECA"/>
    <w:rsid w:val="00BB11DA"/>
    <w:rsid w:val="00BB2729"/>
    <w:rsid w:val="00BB30CC"/>
    <w:rsid w:val="00BB4275"/>
    <w:rsid w:val="00BB4E3B"/>
    <w:rsid w:val="00BB6233"/>
    <w:rsid w:val="00BB72D6"/>
    <w:rsid w:val="00BB7518"/>
    <w:rsid w:val="00BB7E30"/>
    <w:rsid w:val="00BC1463"/>
    <w:rsid w:val="00BC340B"/>
    <w:rsid w:val="00BC3651"/>
    <w:rsid w:val="00BC39FF"/>
    <w:rsid w:val="00BC4B00"/>
    <w:rsid w:val="00BC5D95"/>
    <w:rsid w:val="00BC7837"/>
    <w:rsid w:val="00BC7C7D"/>
    <w:rsid w:val="00BD016E"/>
    <w:rsid w:val="00BD1A39"/>
    <w:rsid w:val="00BD2B5D"/>
    <w:rsid w:val="00BD38EA"/>
    <w:rsid w:val="00BD3E9F"/>
    <w:rsid w:val="00BD621E"/>
    <w:rsid w:val="00BD7312"/>
    <w:rsid w:val="00BD7BC3"/>
    <w:rsid w:val="00BE1C0C"/>
    <w:rsid w:val="00BE2882"/>
    <w:rsid w:val="00BE29D2"/>
    <w:rsid w:val="00BE6791"/>
    <w:rsid w:val="00BE6849"/>
    <w:rsid w:val="00BE7727"/>
    <w:rsid w:val="00BE7A90"/>
    <w:rsid w:val="00BF135F"/>
    <w:rsid w:val="00BF1AF7"/>
    <w:rsid w:val="00BF2588"/>
    <w:rsid w:val="00BF26B1"/>
    <w:rsid w:val="00BF3791"/>
    <w:rsid w:val="00BF3D29"/>
    <w:rsid w:val="00BF4BD1"/>
    <w:rsid w:val="00BF52F8"/>
    <w:rsid w:val="00BF545B"/>
    <w:rsid w:val="00BF5593"/>
    <w:rsid w:val="00BF5EB1"/>
    <w:rsid w:val="00BF6229"/>
    <w:rsid w:val="00C01319"/>
    <w:rsid w:val="00C0338D"/>
    <w:rsid w:val="00C03539"/>
    <w:rsid w:val="00C03A82"/>
    <w:rsid w:val="00C03A89"/>
    <w:rsid w:val="00C052E0"/>
    <w:rsid w:val="00C0679A"/>
    <w:rsid w:val="00C06A96"/>
    <w:rsid w:val="00C07026"/>
    <w:rsid w:val="00C075C4"/>
    <w:rsid w:val="00C105F5"/>
    <w:rsid w:val="00C11031"/>
    <w:rsid w:val="00C11AA2"/>
    <w:rsid w:val="00C1200C"/>
    <w:rsid w:val="00C126DD"/>
    <w:rsid w:val="00C1294E"/>
    <w:rsid w:val="00C1369F"/>
    <w:rsid w:val="00C13F21"/>
    <w:rsid w:val="00C13FF5"/>
    <w:rsid w:val="00C14415"/>
    <w:rsid w:val="00C1475C"/>
    <w:rsid w:val="00C14BB4"/>
    <w:rsid w:val="00C15FEE"/>
    <w:rsid w:val="00C161F5"/>
    <w:rsid w:val="00C21BBC"/>
    <w:rsid w:val="00C21C52"/>
    <w:rsid w:val="00C21EA4"/>
    <w:rsid w:val="00C21F4B"/>
    <w:rsid w:val="00C22658"/>
    <w:rsid w:val="00C238A5"/>
    <w:rsid w:val="00C2469C"/>
    <w:rsid w:val="00C2655C"/>
    <w:rsid w:val="00C273B6"/>
    <w:rsid w:val="00C30934"/>
    <w:rsid w:val="00C30EFA"/>
    <w:rsid w:val="00C32011"/>
    <w:rsid w:val="00C32223"/>
    <w:rsid w:val="00C32743"/>
    <w:rsid w:val="00C33FBD"/>
    <w:rsid w:val="00C34072"/>
    <w:rsid w:val="00C3441E"/>
    <w:rsid w:val="00C34467"/>
    <w:rsid w:val="00C34D81"/>
    <w:rsid w:val="00C34F10"/>
    <w:rsid w:val="00C34FFB"/>
    <w:rsid w:val="00C365F4"/>
    <w:rsid w:val="00C36E0C"/>
    <w:rsid w:val="00C37610"/>
    <w:rsid w:val="00C4061F"/>
    <w:rsid w:val="00C40CD5"/>
    <w:rsid w:val="00C40FCA"/>
    <w:rsid w:val="00C41332"/>
    <w:rsid w:val="00C42A39"/>
    <w:rsid w:val="00C4345C"/>
    <w:rsid w:val="00C446D9"/>
    <w:rsid w:val="00C447ED"/>
    <w:rsid w:val="00C44C34"/>
    <w:rsid w:val="00C453E9"/>
    <w:rsid w:val="00C46626"/>
    <w:rsid w:val="00C47721"/>
    <w:rsid w:val="00C50997"/>
    <w:rsid w:val="00C51385"/>
    <w:rsid w:val="00C51394"/>
    <w:rsid w:val="00C521C5"/>
    <w:rsid w:val="00C53BCD"/>
    <w:rsid w:val="00C53F13"/>
    <w:rsid w:val="00C563AF"/>
    <w:rsid w:val="00C56F87"/>
    <w:rsid w:val="00C60799"/>
    <w:rsid w:val="00C62C48"/>
    <w:rsid w:val="00C634CE"/>
    <w:rsid w:val="00C64058"/>
    <w:rsid w:val="00C65879"/>
    <w:rsid w:val="00C65C17"/>
    <w:rsid w:val="00C6729D"/>
    <w:rsid w:val="00C67CAE"/>
    <w:rsid w:val="00C7079D"/>
    <w:rsid w:val="00C7115E"/>
    <w:rsid w:val="00C71783"/>
    <w:rsid w:val="00C723AB"/>
    <w:rsid w:val="00C72438"/>
    <w:rsid w:val="00C72793"/>
    <w:rsid w:val="00C72B47"/>
    <w:rsid w:val="00C72FAC"/>
    <w:rsid w:val="00C75135"/>
    <w:rsid w:val="00C75352"/>
    <w:rsid w:val="00C75521"/>
    <w:rsid w:val="00C77496"/>
    <w:rsid w:val="00C80ACF"/>
    <w:rsid w:val="00C80CF7"/>
    <w:rsid w:val="00C81034"/>
    <w:rsid w:val="00C813E5"/>
    <w:rsid w:val="00C82755"/>
    <w:rsid w:val="00C831CB"/>
    <w:rsid w:val="00C84470"/>
    <w:rsid w:val="00C86418"/>
    <w:rsid w:val="00C86DE9"/>
    <w:rsid w:val="00C91741"/>
    <w:rsid w:val="00C919F1"/>
    <w:rsid w:val="00C92393"/>
    <w:rsid w:val="00C92436"/>
    <w:rsid w:val="00C937B5"/>
    <w:rsid w:val="00C946F1"/>
    <w:rsid w:val="00C94CF8"/>
    <w:rsid w:val="00C955B0"/>
    <w:rsid w:val="00C95C62"/>
    <w:rsid w:val="00CA0101"/>
    <w:rsid w:val="00CA0B56"/>
    <w:rsid w:val="00CA1974"/>
    <w:rsid w:val="00CA1CD4"/>
    <w:rsid w:val="00CA1DE9"/>
    <w:rsid w:val="00CA1F11"/>
    <w:rsid w:val="00CA20B1"/>
    <w:rsid w:val="00CA22C6"/>
    <w:rsid w:val="00CA2551"/>
    <w:rsid w:val="00CA4CA3"/>
    <w:rsid w:val="00CA4EF2"/>
    <w:rsid w:val="00CA76E4"/>
    <w:rsid w:val="00CA7FDC"/>
    <w:rsid w:val="00CB0FE2"/>
    <w:rsid w:val="00CB20F5"/>
    <w:rsid w:val="00CB24E5"/>
    <w:rsid w:val="00CB31E0"/>
    <w:rsid w:val="00CB353E"/>
    <w:rsid w:val="00CB3D26"/>
    <w:rsid w:val="00CB4868"/>
    <w:rsid w:val="00CB5E90"/>
    <w:rsid w:val="00CB6066"/>
    <w:rsid w:val="00CB64B0"/>
    <w:rsid w:val="00CC1BAD"/>
    <w:rsid w:val="00CC21A6"/>
    <w:rsid w:val="00CC224F"/>
    <w:rsid w:val="00CC27EE"/>
    <w:rsid w:val="00CC2C47"/>
    <w:rsid w:val="00CC2F48"/>
    <w:rsid w:val="00CC2FB1"/>
    <w:rsid w:val="00CC30AA"/>
    <w:rsid w:val="00CC339D"/>
    <w:rsid w:val="00CC33B4"/>
    <w:rsid w:val="00CC41E4"/>
    <w:rsid w:val="00CC4A44"/>
    <w:rsid w:val="00CC4DBC"/>
    <w:rsid w:val="00CC5006"/>
    <w:rsid w:val="00CC57DA"/>
    <w:rsid w:val="00CC5CB5"/>
    <w:rsid w:val="00CC700E"/>
    <w:rsid w:val="00CC7255"/>
    <w:rsid w:val="00CC773F"/>
    <w:rsid w:val="00CD0001"/>
    <w:rsid w:val="00CD08B3"/>
    <w:rsid w:val="00CD0B2F"/>
    <w:rsid w:val="00CD12B7"/>
    <w:rsid w:val="00CD34AC"/>
    <w:rsid w:val="00CD3A42"/>
    <w:rsid w:val="00CD44DA"/>
    <w:rsid w:val="00CD4AE1"/>
    <w:rsid w:val="00CD5B69"/>
    <w:rsid w:val="00CD7B3B"/>
    <w:rsid w:val="00CE18D7"/>
    <w:rsid w:val="00CE2426"/>
    <w:rsid w:val="00CE295F"/>
    <w:rsid w:val="00CE4BF9"/>
    <w:rsid w:val="00CE4F38"/>
    <w:rsid w:val="00CE4F60"/>
    <w:rsid w:val="00CE50F9"/>
    <w:rsid w:val="00CE5166"/>
    <w:rsid w:val="00CE64EA"/>
    <w:rsid w:val="00CE6885"/>
    <w:rsid w:val="00CE6E8A"/>
    <w:rsid w:val="00CE6EB3"/>
    <w:rsid w:val="00CF01A8"/>
    <w:rsid w:val="00CF0F36"/>
    <w:rsid w:val="00CF15EB"/>
    <w:rsid w:val="00CF4BEE"/>
    <w:rsid w:val="00CF572B"/>
    <w:rsid w:val="00CF572F"/>
    <w:rsid w:val="00CF6F76"/>
    <w:rsid w:val="00CF7C81"/>
    <w:rsid w:val="00D01327"/>
    <w:rsid w:val="00D02169"/>
    <w:rsid w:val="00D024B8"/>
    <w:rsid w:val="00D024E0"/>
    <w:rsid w:val="00D025BD"/>
    <w:rsid w:val="00D0272C"/>
    <w:rsid w:val="00D02881"/>
    <w:rsid w:val="00D0309F"/>
    <w:rsid w:val="00D04CF2"/>
    <w:rsid w:val="00D05A4B"/>
    <w:rsid w:val="00D060BB"/>
    <w:rsid w:val="00D064F1"/>
    <w:rsid w:val="00D06957"/>
    <w:rsid w:val="00D06997"/>
    <w:rsid w:val="00D0793E"/>
    <w:rsid w:val="00D102D3"/>
    <w:rsid w:val="00D1196A"/>
    <w:rsid w:val="00D1196E"/>
    <w:rsid w:val="00D12B66"/>
    <w:rsid w:val="00D1364A"/>
    <w:rsid w:val="00D1372E"/>
    <w:rsid w:val="00D16F87"/>
    <w:rsid w:val="00D17DB6"/>
    <w:rsid w:val="00D2041C"/>
    <w:rsid w:val="00D215BA"/>
    <w:rsid w:val="00D21857"/>
    <w:rsid w:val="00D22FC4"/>
    <w:rsid w:val="00D23399"/>
    <w:rsid w:val="00D23565"/>
    <w:rsid w:val="00D23D83"/>
    <w:rsid w:val="00D26598"/>
    <w:rsid w:val="00D2761B"/>
    <w:rsid w:val="00D27890"/>
    <w:rsid w:val="00D279A6"/>
    <w:rsid w:val="00D27AB5"/>
    <w:rsid w:val="00D27F9F"/>
    <w:rsid w:val="00D30344"/>
    <w:rsid w:val="00D3043C"/>
    <w:rsid w:val="00D30B9C"/>
    <w:rsid w:val="00D311C6"/>
    <w:rsid w:val="00D31901"/>
    <w:rsid w:val="00D32D49"/>
    <w:rsid w:val="00D32FFC"/>
    <w:rsid w:val="00D33471"/>
    <w:rsid w:val="00D3359A"/>
    <w:rsid w:val="00D33DC9"/>
    <w:rsid w:val="00D343D6"/>
    <w:rsid w:val="00D34FA9"/>
    <w:rsid w:val="00D35B0A"/>
    <w:rsid w:val="00D35F24"/>
    <w:rsid w:val="00D368B9"/>
    <w:rsid w:val="00D37007"/>
    <w:rsid w:val="00D400F7"/>
    <w:rsid w:val="00D41191"/>
    <w:rsid w:val="00D42360"/>
    <w:rsid w:val="00D43C0D"/>
    <w:rsid w:val="00D442D6"/>
    <w:rsid w:val="00D44ACD"/>
    <w:rsid w:val="00D44E49"/>
    <w:rsid w:val="00D4547F"/>
    <w:rsid w:val="00D45F2B"/>
    <w:rsid w:val="00D469AF"/>
    <w:rsid w:val="00D46F2B"/>
    <w:rsid w:val="00D477D9"/>
    <w:rsid w:val="00D506DF"/>
    <w:rsid w:val="00D50773"/>
    <w:rsid w:val="00D52396"/>
    <w:rsid w:val="00D52688"/>
    <w:rsid w:val="00D53117"/>
    <w:rsid w:val="00D53149"/>
    <w:rsid w:val="00D57123"/>
    <w:rsid w:val="00D60431"/>
    <w:rsid w:val="00D6181D"/>
    <w:rsid w:val="00D618E9"/>
    <w:rsid w:val="00D632DA"/>
    <w:rsid w:val="00D63373"/>
    <w:rsid w:val="00D659AE"/>
    <w:rsid w:val="00D660B5"/>
    <w:rsid w:val="00D66945"/>
    <w:rsid w:val="00D671F2"/>
    <w:rsid w:val="00D718B3"/>
    <w:rsid w:val="00D71AE7"/>
    <w:rsid w:val="00D71E2D"/>
    <w:rsid w:val="00D730DF"/>
    <w:rsid w:val="00D76978"/>
    <w:rsid w:val="00D76E0F"/>
    <w:rsid w:val="00D81237"/>
    <w:rsid w:val="00D812BD"/>
    <w:rsid w:val="00D83BDB"/>
    <w:rsid w:val="00D85F17"/>
    <w:rsid w:val="00D87692"/>
    <w:rsid w:val="00D87DCD"/>
    <w:rsid w:val="00D907C4"/>
    <w:rsid w:val="00D9108C"/>
    <w:rsid w:val="00D9177D"/>
    <w:rsid w:val="00D9195C"/>
    <w:rsid w:val="00D945DD"/>
    <w:rsid w:val="00D957BA"/>
    <w:rsid w:val="00D95945"/>
    <w:rsid w:val="00D96159"/>
    <w:rsid w:val="00D967A3"/>
    <w:rsid w:val="00D97B7A"/>
    <w:rsid w:val="00DA1344"/>
    <w:rsid w:val="00DA19CA"/>
    <w:rsid w:val="00DA1A1A"/>
    <w:rsid w:val="00DA1E74"/>
    <w:rsid w:val="00DA26BF"/>
    <w:rsid w:val="00DA2C59"/>
    <w:rsid w:val="00DA3BC3"/>
    <w:rsid w:val="00DA49E0"/>
    <w:rsid w:val="00DA4E34"/>
    <w:rsid w:val="00DA5739"/>
    <w:rsid w:val="00DA5A62"/>
    <w:rsid w:val="00DA66B3"/>
    <w:rsid w:val="00DB2A02"/>
    <w:rsid w:val="00DB4050"/>
    <w:rsid w:val="00DB4229"/>
    <w:rsid w:val="00DB6CA9"/>
    <w:rsid w:val="00DB7D85"/>
    <w:rsid w:val="00DC0841"/>
    <w:rsid w:val="00DC23A9"/>
    <w:rsid w:val="00DC2934"/>
    <w:rsid w:val="00DC327D"/>
    <w:rsid w:val="00DC3C6C"/>
    <w:rsid w:val="00DC4123"/>
    <w:rsid w:val="00DC4A33"/>
    <w:rsid w:val="00DC5A00"/>
    <w:rsid w:val="00DC5AD4"/>
    <w:rsid w:val="00DC6F41"/>
    <w:rsid w:val="00DD2244"/>
    <w:rsid w:val="00DD2A65"/>
    <w:rsid w:val="00DD2B17"/>
    <w:rsid w:val="00DD35EB"/>
    <w:rsid w:val="00DD3C43"/>
    <w:rsid w:val="00DD7B06"/>
    <w:rsid w:val="00DE1273"/>
    <w:rsid w:val="00DE15F1"/>
    <w:rsid w:val="00DE1B7E"/>
    <w:rsid w:val="00DE2B09"/>
    <w:rsid w:val="00DE2C0B"/>
    <w:rsid w:val="00DE2EEF"/>
    <w:rsid w:val="00DE335C"/>
    <w:rsid w:val="00DE4368"/>
    <w:rsid w:val="00DE472D"/>
    <w:rsid w:val="00DE63E0"/>
    <w:rsid w:val="00DE74F1"/>
    <w:rsid w:val="00DE7C04"/>
    <w:rsid w:val="00DF0492"/>
    <w:rsid w:val="00DF05D2"/>
    <w:rsid w:val="00DF371D"/>
    <w:rsid w:val="00DF55E9"/>
    <w:rsid w:val="00DF5EC7"/>
    <w:rsid w:val="00DF6620"/>
    <w:rsid w:val="00DF66FC"/>
    <w:rsid w:val="00DF6D08"/>
    <w:rsid w:val="00DF6DD1"/>
    <w:rsid w:val="00DF74EB"/>
    <w:rsid w:val="00DF786C"/>
    <w:rsid w:val="00E003C8"/>
    <w:rsid w:val="00E005D9"/>
    <w:rsid w:val="00E0128E"/>
    <w:rsid w:val="00E01825"/>
    <w:rsid w:val="00E02664"/>
    <w:rsid w:val="00E03DA3"/>
    <w:rsid w:val="00E043F6"/>
    <w:rsid w:val="00E0573E"/>
    <w:rsid w:val="00E05AFE"/>
    <w:rsid w:val="00E06571"/>
    <w:rsid w:val="00E06D36"/>
    <w:rsid w:val="00E07AE2"/>
    <w:rsid w:val="00E07AE8"/>
    <w:rsid w:val="00E11589"/>
    <w:rsid w:val="00E123AF"/>
    <w:rsid w:val="00E129AC"/>
    <w:rsid w:val="00E12AD3"/>
    <w:rsid w:val="00E14145"/>
    <w:rsid w:val="00E14295"/>
    <w:rsid w:val="00E148D4"/>
    <w:rsid w:val="00E14E11"/>
    <w:rsid w:val="00E162A6"/>
    <w:rsid w:val="00E16D7E"/>
    <w:rsid w:val="00E174D9"/>
    <w:rsid w:val="00E22374"/>
    <w:rsid w:val="00E227F7"/>
    <w:rsid w:val="00E22C03"/>
    <w:rsid w:val="00E232B2"/>
    <w:rsid w:val="00E2370B"/>
    <w:rsid w:val="00E261BC"/>
    <w:rsid w:val="00E31574"/>
    <w:rsid w:val="00E32449"/>
    <w:rsid w:val="00E32D33"/>
    <w:rsid w:val="00E33174"/>
    <w:rsid w:val="00E3342B"/>
    <w:rsid w:val="00E34442"/>
    <w:rsid w:val="00E345E0"/>
    <w:rsid w:val="00E35198"/>
    <w:rsid w:val="00E35BB4"/>
    <w:rsid w:val="00E3627C"/>
    <w:rsid w:val="00E365A2"/>
    <w:rsid w:val="00E36B21"/>
    <w:rsid w:val="00E36F28"/>
    <w:rsid w:val="00E37208"/>
    <w:rsid w:val="00E375A6"/>
    <w:rsid w:val="00E375D9"/>
    <w:rsid w:val="00E378F1"/>
    <w:rsid w:val="00E4009B"/>
    <w:rsid w:val="00E400EF"/>
    <w:rsid w:val="00E40A8E"/>
    <w:rsid w:val="00E40B10"/>
    <w:rsid w:val="00E41327"/>
    <w:rsid w:val="00E41A7E"/>
    <w:rsid w:val="00E440FB"/>
    <w:rsid w:val="00E46819"/>
    <w:rsid w:val="00E46C37"/>
    <w:rsid w:val="00E51080"/>
    <w:rsid w:val="00E530D4"/>
    <w:rsid w:val="00E56D5A"/>
    <w:rsid w:val="00E57244"/>
    <w:rsid w:val="00E61BE5"/>
    <w:rsid w:val="00E6284C"/>
    <w:rsid w:val="00E63809"/>
    <w:rsid w:val="00E63F80"/>
    <w:rsid w:val="00E64E66"/>
    <w:rsid w:val="00E65344"/>
    <w:rsid w:val="00E669DF"/>
    <w:rsid w:val="00E67999"/>
    <w:rsid w:val="00E7022E"/>
    <w:rsid w:val="00E70369"/>
    <w:rsid w:val="00E70F8D"/>
    <w:rsid w:val="00E72360"/>
    <w:rsid w:val="00E723CB"/>
    <w:rsid w:val="00E728D7"/>
    <w:rsid w:val="00E73D14"/>
    <w:rsid w:val="00E74F64"/>
    <w:rsid w:val="00E75085"/>
    <w:rsid w:val="00E750C0"/>
    <w:rsid w:val="00E75AC8"/>
    <w:rsid w:val="00E761E3"/>
    <w:rsid w:val="00E7641D"/>
    <w:rsid w:val="00E7690C"/>
    <w:rsid w:val="00E773C9"/>
    <w:rsid w:val="00E77599"/>
    <w:rsid w:val="00E77780"/>
    <w:rsid w:val="00E77813"/>
    <w:rsid w:val="00E778EC"/>
    <w:rsid w:val="00E8015B"/>
    <w:rsid w:val="00E80625"/>
    <w:rsid w:val="00E818A5"/>
    <w:rsid w:val="00E819B5"/>
    <w:rsid w:val="00E83169"/>
    <w:rsid w:val="00E8443A"/>
    <w:rsid w:val="00E851C5"/>
    <w:rsid w:val="00E8609A"/>
    <w:rsid w:val="00E86957"/>
    <w:rsid w:val="00E90005"/>
    <w:rsid w:val="00E90C0F"/>
    <w:rsid w:val="00E91642"/>
    <w:rsid w:val="00E91F60"/>
    <w:rsid w:val="00E9325E"/>
    <w:rsid w:val="00E950B5"/>
    <w:rsid w:val="00E952D0"/>
    <w:rsid w:val="00E95487"/>
    <w:rsid w:val="00E9697A"/>
    <w:rsid w:val="00E974F5"/>
    <w:rsid w:val="00EA19FF"/>
    <w:rsid w:val="00EA2931"/>
    <w:rsid w:val="00EA2D5B"/>
    <w:rsid w:val="00EA2E28"/>
    <w:rsid w:val="00EA42C7"/>
    <w:rsid w:val="00EA562F"/>
    <w:rsid w:val="00EA61D8"/>
    <w:rsid w:val="00EA652B"/>
    <w:rsid w:val="00EA6561"/>
    <w:rsid w:val="00EB0B0A"/>
    <w:rsid w:val="00EB2024"/>
    <w:rsid w:val="00EB31F6"/>
    <w:rsid w:val="00EB39E9"/>
    <w:rsid w:val="00EB3C44"/>
    <w:rsid w:val="00EB4411"/>
    <w:rsid w:val="00EB4562"/>
    <w:rsid w:val="00EB6ECE"/>
    <w:rsid w:val="00EC008F"/>
    <w:rsid w:val="00EC3031"/>
    <w:rsid w:val="00EC309C"/>
    <w:rsid w:val="00EC3654"/>
    <w:rsid w:val="00EC546F"/>
    <w:rsid w:val="00EC6DF0"/>
    <w:rsid w:val="00ED0FB4"/>
    <w:rsid w:val="00ED10D4"/>
    <w:rsid w:val="00ED1A57"/>
    <w:rsid w:val="00ED229E"/>
    <w:rsid w:val="00ED2B6E"/>
    <w:rsid w:val="00ED2EFD"/>
    <w:rsid w:val="00ED32D3"/>
    <w:rsid w:val="00ED34A7"/>
    <w:rsid w:val="00ED3990"/>
    <w:rsid w:val="00ED75DA"/>
    <w:rsid w:val="00ED782D"/>
    <w:rsid w:val="00ED7D94"/>
    <w:rsid w:val="00EE1312"/>
    <w:rsid w:val="00EE1F49"/>
    <w:rsid w:val="00EE21F1"/>
    <w:rsid w:val="00EE24C2"/>
    <w:rsid w:val="00EE47A0"/>
    <w:rsid w:val="00EE4D38"/>
    <w:rsid w:val="00EE59DF"/>
    <w:rsid w:val="00EF04F3"/>
    <w:rsid w:val="00EF0C64"/>
    <w:rsid w:val="00EF0D69"/>
    <w:rsid w:val="00EF0D97"/>
    <w:rsid w:val="00EF0F6F"/>
    <w:rsid w:val="00EF22CE"/>
    <w:rsid w:val="00EF2547"/>
    <w:rsid w:val="00EF25F0"/>
    <w:rsid w:val="00EF3064"/>
    <w:rsid w:val="00EF3A48"/>
    <w:rsid w:val="00EF3E4C"/>
    <w:rsid w:val="00EF4609"/>
    <w:rsid w:val="00EF54A4"/>
    <w:rsid w:val="00EF5917"/>
    <w:rsid w:val="00EF7064"/>
    <w:rsid w:val="00EF7281"/>
    <w:rsid w:val="00EF79F4"/>
    <w:rsid w:val="00F0070D"/>
    <w:rsid w:val="00F00E41"/>
    <w:rsid w:val="00F00F93"/>
    <w:rsid w:val="00F03172"/>
    <w:rsid w:val="00F0335A"/>
    <w:rsid w:val="00F03DB7"/>
    <w:rsid w:val="00F04F55"/>
    <w:rsid w:val="00F05C9B"/>
    <w:rsid w:val="00F05FC4"/>
    <w:rsid w:val="00F06984"/>
    <w:rsid w:val="00F072AB"/>
    <w:rsid w:val="00F07395"/>
    <w:rsid w:val="00F0749A"/>
    <w:rsid w:val="00F07DE6"/>
    <w:rsid w:val="00F101B7"/>
    <w:rsid w:val="00F1029A"/>
    <w:rsid w:val="00F11FAA"/>
    <w:rsid w:val="00F1275B"/>
    <w:rsid w:val="00F12C44"/>
    <w:rsid w:val="00F12CE2"/>
    <w:rsid w:val="00F1303A"/>
    <w:rsid w:val="00F14CBE"/>
    <w:rsid w:val="00F15694"/>
    <w:rsid w:val="00F15FF6"/>
    <w:rsid w:val="00F16647"/>
    <w:rsid w:val="00F172D5"/>
    <w:rsid w:val="00F1793D"/>
    <w:rsid w:val="00F1797F"/>
    <w:rsid w:val="00F21ECE"/>
    <w:rsid w:val="00F223C4"/>
    <w:rsid w:val="00F22451"/>
    <w:rsid w:val="00F238E0"/>
    <w:rsid w:val="00F23A17"/>
    <w:rsid w:val="00F2550C"/>
    <w:rsid w:val="00F26055"/>
    <w:rsid w:val="00F26119"/>
    <w:rsid w:val="00F27034"/>
    <w:rsid w:val="00F270C9"/>
    <w:rsid w:val="00F27928"/>
    <w:rsid w:val="00F27D75"/>
    <w:rsid w:val="00F30C08"/>
    <w:rsid w:val="00F318DF"/>
    <w:rsid w:val="00F324B6"/>
    <w:rsid w:val="00F33303"/>
    <w:rsid w:val="00F335FB"/>
    <w:rsid w:val="00F33B8E"/>
    <w:rsid w:val="00F347B4"/>
    <w:rsid w:val="00F351D9"/>
    <w:rsid w:val="00F353C4"/>
    <w:rsid w:val="00F36422"/>
    <w:rsid w:val="00F371B5"/>
    <w:rsid w:val="00F37391"/>
    <w:rsid w:val="00F376D6"/>
    <w:rsid w:val="00F40D35"/>
    <w:rsid w:val="00F40FAA"/>
    <w:rsid w:val="00F418AD"/>
    <w:rsid w:val="00F41F75"/>
    <w:rsid w:val="00F43058"/>
    <w:rsid w:val="00F43967"/>
    <w:rsid w:val="00F46F00"/>
    <w:rsid w:val="00F4721F"/>
    <w:rsid w:val="00F4768C"/>
    <w:rsid w:val="00F47B73"/>
    <w:rsid w:val="00F47C5B"/>
    <w:rsid w:val="00F50252"/>
    <w:rsid w:val="00F51311"/>
    <w:rsid w:val="00F5193B"/>
    <w:rsid w:val="00F51AE6"/>
    <w:rsid w:val="00F51D08"/>
    <w:rsid w:val="00F523A6"/>
    <w:rsid w:val="00F52AC1"/>
    <w:rsid w:val="00F52FFF"/>
    <w:rsid w:val="00F5366F"/>
    <w:rsid w:val="00F53A8E"/>
    <w:rsid w:val="00F5400D"/>
    <w:rsid w:val="00F54BA7"/>
    <w:rsid w:val="00F55408"/>
    <w:rsid w:val="00F55FD0"/>
    <w:rsid w:val="00F56750"/>
    <w:rsid w:val="00F607CD"/>
    <w:rsid w:val="00F608D1"/>
    <w:rsid w:val="00F61083"/>
    <w:rsid w:val="00F61982"/>
    <w:rsid w:val="00F62D25"/>
    <w:rsid w:val="00F63319"/>
    <w:rsid w:val="00F634F5"/>
    <w:rsid w:val="00F64200"/>
    <w:rsid w:val="00F64841"/>
    <w:rsid w:val="00F70776"/>
    <w:rsid w:val="00F7114A"/>
    <w:rsid w:val="00F718BC"/>
    <w:rsid w:val="00F727FF"/>
    <w:rsid w:val="00F74521"/>
    <w:rsid w:val="00F74C90"/>
    <w:rsid w:val="00F7536E"/>
    <w:rsid w:val="00F763CA"/>
    <w:rsid w:val="00F76935"/>
    <w:rsid w:val="00F76B8C"/>
    <w:rsid w:val="00F7712F"/>
    <w:rsid w:val="00F77C6B"/>
    <w:rsid w:val="00F77FB8"/>
    <w:rsid w:val="00F80F91"/>
    <w:rsid w:val="00F82066"/>
    <w:rsid w:val="00F82F61"/>
    <w:rsid w:val="00F842DE"/>
    <w:rsid w:val="00F85DB3"/>
    <w:rsid w:val="00F8685C"/>
    <w:rsid w:val="00F87F97"/>
    <w:rsid w:val="00F900DF"/>
    <w:rsid w:val="00F94ABC"/>
    <w:rsid w:val="00F954A5"/>
    <w:rsid w:val="00F9610C"/>
    <w:rsid w:val="00F9725A"/>
    <w:rsid w:val="00F97A4B"/>
    <w:rsid w:val="00FA088A"/>
    <w:rsid w:val="00FA116B"/>
    <w:rsid w:val="00FA28B4"/>
    <w:rsid w:val="00FA29AC"/>
    <w:rsid w:val="00FA4289"/>
    <w:rsid w:val="00FA5D17"/>
    <w:rsid w:val="00FA5DAC"/>
    <w:rsid w:val="00FA7D84"/>
    <w:rsid w:val="00FB0454"/>
    <w:rsid w:val="00FB0E05"/>
    <w:rsid w:val="00FB1451"/>
    <w:rsid w:val="00FB2AA4"/>
    <w:rsid w:val="00FB2B28"/>
    <w:rsid w:val="00FB2C03"/>
    <w:rsid w:val="00FB30EA"/>
    <w:rsid w:val="00FB3B7B"/>
    <w:rsid w:val="00FB45CA"/>
    <w:rsid w:val="00FB472E"/>
    <w:rsid w:val="00FB4846"/>
    <w:rsid w:val="00FB4C31"/>
    <w:rsid w:val="00FB4E43"/>
    <w:rsid w:val="00FB54A4"/>
    <w:rsid w:val="00FB5641"/>
    <w:rsid w:val="00FB61A7"/>
    <w:rsid w:val="00FB61EE"/>
    <w:rsid w:val="00FB6206"/>
    <w:rsid w:val="00FB6FC3"/>
    <w:rsid w:val="00FB7F23"/>
    <w:rsid w:val="00FC217F"/>
    <w:rsid w:val="00FC2F47"/>
    <w:rsid w:val="00FC34B8"/>
    <w:rsid w:val="00FC3777"/>
    <w:rsid w:val="00FC5375"/>
    <w:rsid w:val="00FC53D2"/>
    <w:rsid w:val="00FC554B"/>
    <w:rsid w:val="00FC57B1"/>
    <w:rsid w:val="00FC6907"/>
    <w:rsid w:val="00FC72A3"/>
    <w:rsid w:val="00FD1569"/>
    <w:rsid w:val="00FD2C09"/>
    <w:rsid w:val="00FD2D1C"/>
    <w:rsid w:val="00FD3CE8"/>
    <w:rsid w:val="00FD4072"/>
    <w:rsid w:val="00FD5249"/>
    <w:rsid w:val="00FD70FF"/>
    <w:rsid w:val="00FD7D10"/>
    <w:rsid w:val="00FE2241"/>
    <w:rsid w:val="00FE3B5E"/>
    <w:rsid w:val="00FE4CE5"/>
    <w:rsid w:val="00FE5493"/>
    <w:rsid w:val="00FE5736"/>
    <w:rsid w:val="00FE5770"/>
    <w:rsid w:val="00FE5A21"/>
    <w:rsid w:val="00FE63C2"/>
    <w:rsid w:val="00FE6F34"/>
    <w:rsid w:val="00FE78D8"/>
    <w:rsid w:val="00FF036A"/>
    <w:rsid w:val="00FF06AB"/>
    <w:rsid w:val="00FF073C"/>
    <w:rsid w:val="00FF0B16"/>
    <w:rsid w:val="00FF0D27"/>
    <w:rsid w:val="00FF364B"/>
    <w:rsid w:val="00FF3AB0"/>
    <w:rsid w:val="00FF4145"/>
    <w:rsid w:val="00FF4BF3"/>
    <w:rsid w:val="00FF57B8"/>
    <w:rsid w:val="00FF7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F13A2C"/>
  <w15:docId w15:val="{037D9904-7D6F-F648-BDA6-AF1D5E0461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C057C"/>
    <w:pPr>
      <w:spacing w:after="160" w:line="259" w:lineRule="auto"/>
    </w:pPr>
    <w:rPr>
      <w:rFonts w:ascii="Calibri" w:eastAsia="Calibri" w:hAnsi="Calibri"/>
      <w:sz w:val="22"/>
      <w:szCs w:val="22"/>
    </w:rPr>
  </w:style>
  <w:style w:type="paragraph" w:styleId="Heading1">
    <w:name w:val="heading 1"/>
    <w:basedOn w:val="Normal"/>
    <w:next w:val="Normal"/>
    <w:link w:val="Heading1Char"/>
    <w:rsid w:val="008E605A"/>
    <w:pPr>
      <w:spacing w:after="0" w:line="480" w:lineRule="auto"/>
      <w:jc w:val="center"/>
      <w:outlineLvl w:val="0"/>
    </w:pPr>
    <w:rPr>
      <w:rFonts w:ascii="Times New Roman" w:hAnsi="Times New Roman"/>
      <w:b/>
      <w:color w:val="000000" w:themeColor="text1"/>
      <w:sz w:val="24"/>
      <w:szCs w:val="24"/>
    </w:rPr>
  </w:style>
  <w:style w:type="paragraph" w:styleId="Heading2">
    <w:name w:val="heading 2"/>
    <w:basedOn w:val="APAHeading2"/>
    <w:next w:val="Normal"/>
    <w:link w:val="Heading2Char"/>
    <w:rsid w:val="008E605A"/>
    <w:pPr>
      <w:outlineLvl w:val="1"/>
    </w:pPr>
  </w:style>
  <w:style w:type="paragraph" w:styleId="Heading3">
    <w:name w:val="heading 3"/>
    <w:basedOn w:val="Normal"/>
    <w:next w:val="Normal"/>
    <w:link w:val="Heading3Char"/>
    <w:rsid w:val="00834000"/>
    <w:pPr>
      <w:keepNext/>
      <w:keepLines/>
      <w:spacing w:before="40" w:after="40" w:line="240" w:lineRule="auto"/>
      <w:outlineLvl w:val="2"/>
    </w:pPr>
    <w:rPr>
      <w:rFonts w:ascii="Arial" w:eastAsia="Arial" w:hAnsi="Arial" w:cs="Arial"/>
      <w:b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</w:style>
  <w:style w:type="paragraph" w:customStyle="1" w:styleId="APA">
    <w:name w:val="APA"/>
    <w:basedOn w:val="BodyText"/>
    <w:pPr>
      <w:spacing w:after="0" w:line="480" w:lineRule="auto"/>
      <w:ind w:firstLine="720"/>
    </w:pPr>
    <w:rPr>
      <w:sz w:val="24"/>
    </w:rPr>
  </w:style>
  <w:style w:type="paragraph" w:styleId="BodyText">
    <w:name w:val="Body Text"/>
    <w:basedOn w:val="Normal"/>
    <w:pPr>
      <w:spacing w:after="120"/>
    </w:p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customStyle="1" w:styleId="APAHeading1">
    <w:name w:val="APA Heading 1"/>
    <w:basedOn w:val="Normal"/>
    <w:next w:val="APA"/>
    <w:rsid w:val="005A1BD0"/>
    <w:pPr>
      <w:spacing w:after="0" w:line="480" w:lineRule="auto"/>
      <w:jc w:val="center"/>
    </w:pPr>
    <w:rPr>
      <w:rFonts w:ascii="Times New Roman" w:hAnsi="Times New Roman"/>
      <w:b/>
      <w:color w:val="000000" w:themeColor="text1"/>
      <w:sz w:val="24"/>
      <w:szCs w:val="24"/>
    </w:rPr>
  </w:style>
  <w:style w:type="paragraph" w:customStyle="1" w:styleId="APAHeading2">
    <w:name w:val="APA Heading 2"/>
    <w:basedOn w:val="Normal"/>
    <w:next w:val="APA"/>
    <w:rsid w:val="005A1BD0"/>
    <w:pPr>
      <w:spacing w:after="0" w:line="480" w:lineRule="auto"/>
    </w:pPr>
    <w:rPr>
      <w:rFonts w:ascii="Times New Roman" w:hAnsi="Times New Roman"/>
      <w:b/>
      <w:color w:val="000000" w:themeColor="text1"/>
      <w:sz w:val="24"/>
      <w:szCs w:val="24"/>
    </w:rPr>
  </w:style>
  <w:style w:type="paragraph" w:customStyle="1" w:styleId="APAHeading3">
    <w:name w:val="APA Heading 3"/>
    <w:basedOn w:val="APAHeading1"/>
    <w:next w:val="APA"/>
    <w:rsid w:val="004B26B0"/>
    <w:pPr>
      <w:ind w:firstLine="720"/>
      <w:jc w:val="left"/>
    </w:pPr>
  </w:style>
  <w:style w:type="paragraph" w:customStyle="1" w:styleId="APAHeading4">
    <w:name w:val="APA Heading 4"/>
    <w:basedOn w:val="APAHeading1"/>
    <w:next w:val="APA"/>
    <w:rsid w:val="000428F1"/>
    <w:pPr>
      <w:ind w:firstLine="720"/>
      <w:jc w:val="left"/>
    </w:pPr>
    <w:rPr>
      <w:i/>
    </w:rPr>
  </w:style>
  <w:style w:type="paragraph" w:customStyle="1" w:styleId="APAHeading5">
    <w:name w:val="APA Heading 5"/>
    <w:basedOn w:val="APAHeading1"/>
    <w:next w:val="APA"/>
    <w:rsid w:val="00C53F13"/>
    <w:pPr>
      <w:ind w:firstLine="720"/>
      <w:jc w:val="left"/>
    </w:pPr>
    <w:rPr>
      <w:b w:val="0"/>
      <w:i/>
    </w:rPr>
  </w:style>
  <w:style w:type="paragraph" w:customStyle="1" w:styleId="APABlockQuote1stpara">
    <w:name w:val="APA Block Quote 1st para"/>
    <w:basedOn w:val="APA"/>
    <w:next w:val="APA"/>
    <w:pPr>
      <w:ind w:left="720" w:firstLine="0"/>
    </w:pPr>
  </w:style>
  <w:style w:type="paragraph" w:customStyle="1" w:styleId="APABlockQuoteSubsequentPara">
    <w:name w:val="APA Block Quote Subsequent Para"/>
    <w:basedOn w:val="APA"/>
    <w:next w:val="APA"/>
    <w:pPr>
      <w:ind w:left="720"/>
    </w:pPr>
  </w:style>
  <w:style w:type="paragraph" w:customStyle="1" w:styleId="APAAbstract">
    <w:name w:val="APA Abstract"/>
    <w:basedOn w:val="APA"/>
    <w:rsid w:val="001E6595"/>
    <w:pPr>
      <w:ind w:firstLine="0"/>
    </w:pPr>
  </w:style>
  <w:style w:type="paragraph" w:customStyle="1" w:styleId="APARunningHead">
    <w:name w:val="APA Running Head"/>
    <w:basedOn w:val="Normal"/>
    <w:pPr>
      <w:spacing w:line="480" w:lineRule="auto"/>
    </w:pPr>
    <w:rPr>
      <w:sz w:val="24"/>
    </w:rPr>
  </w:style>
  <w:style w:type="paragraph" w:customStyle="1" w:styleId="APAPageHeading">
    <w:name w:val="APA Page Heading"/>
    <w:basedOn w:val="APA"/>
    <w:rsid w:val="004A1B0D"/>
    <w:pPr>
      <w:tabs>
        <w:tab w:val="right" w:pos="9360"/>
      </w:tabs>
      <w:ind w:firstLine="0"/>
    </w:pPr>
  </w:style>
  <w:style w:type="paragraph" w:customStyle="1" w:styleId="APAReference">
    <w:name w:val="APA Reference"/>
    <w:basedOn w:val="APA"/>
    <w:pPr>
      <w:ind w:left="720" w:hanging="720"/>
    </w:pPr>
  </w:style>
  <w:style w:type="paragraph" w:customStyle="1" w:styleId="APAHeadingCenter">
    <w:name w:val="APA Heading Center"/>
    <w:basedOn w:val="APA"/>
    <w:next w:val="APA"/>
    <w:rsid w:val="00640162"/>
    <w:pPr>
      <w:ind w:firstLine="0"/>
      <w:jc w:val="center"/>
    </w:pPr>
  </w:style>
  <w:style w:type="paragraph" w:customStyle="1" w:styleId="MLA">
    <w:name w:val="MLA"/>
    <w:rsid w:val="00964BF9"/>
    <w:pPr>
      <w:spacing w:line="480" w:lineRule="auto"/>
      <w:ind w:firstLine="720"/>
    </w:pPr>
    <w:rPr>
      <w:sz w:val="24"/>
    </w:rPr>
  </w:style>
  <w:style w:type="paragraph" w:customStyle="1" w:styleId="MLAReference">
    <w:name w:val="MLA Reference"/>
    <w:basedOn w:val="MLA"/>
    <w:rsid w:val="00964BF9"/>
    <w:pPr>
      <w:ind w:left="720" w:hanging="720"/>
    </w:pPr>
  </w:style>
  <w:style w:type="paragraph" w:customStyle="1" w:styleId="MLAPageHeading">
    <w:name w:val="MLA Page Heading"/>
    <w:basedOn w:val="MLA"/>
    <w:next w:val="MLA"/>
    <w:rsid w:val="000D2B19"/>
    <w:pPr>
      <w:ind w:firstLine="0"/>
      <w:jc w:val="right"/>
    </w:pPr>
  </w:style>
  <w:style w:type="paragraph" w:customStyle="1" w:styleId="MLAHeadingCenter">
    <w:name w:val="MLA Heading Center"/>
    <w:basedOn w:val="APAHeadingCenter"/>
    <w:next w:val="MLA"/>
    <w:rsid w:val="00964BF9"/>
  </w:style>
  <w:style w:type="paragraph" w:customStyle="1" w:styleId="MLASectionHeading1">
    <w:name w:val="MLA Section Heading 1"/>
    <w:basedOn w:val="MLA"/>
    <w:next w:val="MLA"/>
    <w:rsid w:val="00211BF1"/>
    <w:pPr>
      <w:ind w:firstLine="0"/>
      <w:outlineLvl w:val="0"/>
    </w:pPr>
    <w:rPr>
      <w:b/>
      <w:szCs w:val="24"/>
    </w:rPr>
  </w:style>
  <w:style w:type="paragraph" w:customStyle="1" w:styleId="MLASectionHeading2">
    <w:name w:val="MLA Section Heading 2"/>
    <w:basedOn w:val="MLA"/>
    <w:next w:val="MLA"/>
    <w:rsid w:val="00211BF1"/>
    <w:pPr>
      <w:ind w:firstLine="0"/>
      <w:outlineLvl w:val="1"/>
    </w:pPr>
    <w:rPr>
      <w:i/>
      <w:szCs w:val="24"/>
    </w:rPr>
  </w:style>
  <w:style w:type="paragraph" w:customStyle="1" w:styleId="MLASectionHeading3">
    <w:name w:val="MLA Section Heading 3"/>
    <w:basedOn w:val="MLA"/>
    <w:next w:val="MLA"/>
    <w:rsid w:val="00211BF1"/>
    <w:pPr>
      <w:ind w:firstLine="0"/>
      <w:jc w:val="center"/>
    </w:pPr>
    <w:rPr>
      <w:b/>
      <w:szCs w:val="24"/>
    </w:rPr>
  </w:style>
  <w:style w:type="paragraph" w:customStyle="1" w:styleId="MLASectionHeading4">
    <w:name w:val="MLA Section Heading 4"/>
    <w:basedOn w:val="MLA"/>
    <w:next w:val="MLA"/>
    <w:rsid w:val="00211BF1"/>
    <w:pPr>
      <w:ind w:firstLine="0"/>
      <w:jc w:val="center"/>
    </w:pPr>
    <w:rPr>
      <w:i/>
      <w:szCs w:val="24"/>
    </w:rPr>
  </w:style>
  <w:style w:type="paragraph" w:customStyle="1" w:styleId="MLASectionHeading5">
    <w:name w:val="MLA Section Heading 5"/>
    <w:basedOn w:val="MLA"/>
    <w:next w:val="MLA"/>
    <w:rsid w:val="00211BF1"/>
    <w:pPr>
      <w:ind w:firstLine="0"/>
    </w:pPr>
    <w:rPr>
      <w:szCs w:val="24"/>
      <w:u w:val="single"/>
    </w:rPr>
  </w:style>
  <w:style w:type="paragraph" w:customStyle="1" w:styleId="MLATitleInfo">
    <w:name w:val="MLA Title Info"/>
    <w:basedOn w:val="MLA"/>
    <w:next w:val="MLA"/>
    <w:rsid w:val="00035FF6"/>
    <w:pPr>
      <w:ind w:firstLine="0"/>
    </w:pPr>
  </w:style>
  <w:style w:type="paragraph" w:customStyle="1" w:styleId="APAAnnotation">
    <w:name w:val="APA Annotation"/>
    <w:basedOn w:val="APA"/>
    <w:next w:val="APAReference"/>
    <w:link w:val="APAAnnotationChar"/>
    <w:rsid w:val="00D04CF2"/>
    <w:pPr>
      <w:spacing w:after="240"/>
      <w:ind w:left="720" w:firstLine="0"/>
    </w:pPr>
  </w:style>
  <w:style w:type="character" w:customStyle="1" w:styleId="APAAnnotationChar">
    <w:name w:val="APA Annotation Char"/>
    <w:basedOn w:val="DefaultParagraphFont"/>
    <w:link w:val="APAAnnotation"/>
    <w:rsid w:val="00D04CF2"/>
    <w:rPr>
      <w:sz w:val="24"/>
    </w:rPr>
  </w:style>
  <w:style w:type="paragraph" w:customStyle="1" w:styleId="APAHeadingCenterIncludedInTOC">
    <w:name w:val="APA Heading Center Included In TOC"/>
    <w:basedOn w:val="APA"/>
    <w:next w:val="APA"/>
    <w:link w:val="APAHeadingCenterIncludedInTOCChar"/>
    <w:rsid w:val="00D04CF2"/>
    <w:pPr>
      <w:ind w:firstLine="0"/>
      <w:jc w:val="center"/>
      <w:outlineLvl w:val="0"/>
    </w:pPr>
  </w:style>
  <w:style w:type="character" w:customStyle="1" w:styleId="APAHeadingCenterIncludedInTOCChar">
    <w:name w:val="APA Heading Center Included In TOC Char"/>
    <w:basedOn w:val="DefaultParagraphFont"/>
    <w:link w:val="APAHeadingCenterIncludedInTOC"/>
    <w:rsid w:val="00D04CF2"/>
    <w:rPr>
      <w:sz w:val="24"/>
    </w:rPr>
  </w:style>
  <w:style w:type="paragraph" w:customStyle="1" w:styleId="APAOutlineLevel1">
    <w:name w:val="APA Outline Level 1"/>
    <w:basedOn w:val="APA"/>
    <w:next w:val="APA"/>
    <w:link w:val="APAOutlineLevel1Char"/>
    <w:rsid w:val="00D04CF2"/>
    <w:pPr>
      <w:spacing w:after="240"/>
      <w:ind w:firstLine="0"/>
    </w:pPr>
  </w:style>
  <w:style w:type="character" w:customStyle="1" w:styleId="APAOutlineLevel1Char">
    <w:name w:val="APA Outline Level 1 Char"/>
    <w:basedOn w:val="DefaultParagraphFont"/>
    <w:link w:val="APAOutlineLevel1"/>
    <w:rsid w:val="00D04CF2"/>
    <w:rPr>
      <w:sz w:val="24"/>
    </w:rPr>
  </w:style>
  <w:style w:type="paragraph" w:customStyle="1" w:styleId="APAOutlineLevel2">
    <w:name w:val="APA Outline Level 2"/>
    <w:basedOn w:val="APA"/>
    <w:next w:val="APA"/>
    <w:link w:val="APAOutlineLevel2Char"/>
    <w:rsid w:val="00D04CF2"/>
    <w:pPr>
      <w:spacing w:after="240"/>
      <w:ind w:left="720" w:firstLine="0"/>
    </w:pPr>
  </w:style>
  <w:style w:type="character" w:customStyle="1" w:styleId="APAOutlineLevel2Char">
    <w:name w:val="APA Outline Level 2 Char"/>
    <w:basedOn w:val="DefaultParagraphFont"/>
    <w:link w:val="APAOutlineLevel2"/>
    <w:rsid w:val="00D04CF2"/>
    <w:rPr>
      <w:sz w:val="24"/>
    </w:rPr>
  </w:style>
  <w:style w:type="paragraph" w:customStyle="1" w:styleId="APAOutlineLevel3">
    <w:name w:val="APA Outline Level 3"/>
    <w:basedOn w:val="APA"/>
    <w:next w:val="APA"/>
    <w:link w:val="APAOutlineLevel3Char"/>
    <w:rsid w:val="00D04CF2"/>
    <w:pPr>
      <w:spacing w:after="240"/>
      <w:ind w:left="1440" w:firstLine="0"/>
    </w:pPr>
  </w:style>
  <w:style w:type="character" w:customStyle="1" w:styleId="APAOutlineLevel3Char">
    <w:name w:val="APA Outline Level 3 Char"/>
    <w:basedOn w:val="DefaultParagraphFont"/>
    <w:link w:val="APAOutlineLevel3"/>
    <w:rsid w:val="00D04CF2"/>
    <w:rPr>
      <w:sz w:val="24"/>
    </w:rPr>
  </w:style>
  <w:style w:type="paragraph" w:customStyle="1" w:styleId="APAOutlineLevel4">
    <w:name w:val="APA Outline Level 4"/>
    <w:basedOn w:val="APA"/>
    <w:next w:val="APA"/>
    <w:link w:val="APAOutlineLevel4Char"/>
    <w:rsid w:val="00D04CF2"/>
    <w:pPr>
      <w:spacing w:after="240"/>
      <w:ind w:left="2160" w:firstLine="0"/>
    </w:pPr>
  </w:style>
  <w:style w:type="character" w:customStyle="1" w:styleId="APAOutlineLevel4Char">
    <w:name w:val="APA Outline Level 4 Char"/>
    <w:basedOn w:val="DefaultParagraphFont"/>
    <w:link w:val="APAOutlineLevel4"/>
    <w:rsid w:val="00D04CF2"/>
    <w:rPr>
      <w:sz w:val="24"/>
    </w:rPr>
  </w:style>
  <w:style w:type="paragraph" w:customStyle="1" w:styleId="APAOutlineLevel5">
    <w:name w:val="APA Outline Level 5"/>
    <w:basedOn w:val="APA"/>
    <w:next w:val="APA"/>
    <w:link w:val="APAOutlineLevel5Char"/>
    <w:rsid w:val="00D04CF2"/>
    <w:pPr>
      <w:spacing w:after="240"/>
      <w:ind w:left="2880" w:firstLine="0"/>
    </w:pPr>
  </w:style>
  <w:style w:type="character" w:customStyle="1" w:styleId="APAOutlineLevel5Char">
    <w:name w:val="APA Outline Level 5 Char"/>
    <w:basedOn w:val="DefaultParagraphFont"/>
    <w:link w:val="APAOutlineLevel5"/>
    <w:rsid w:val="00D04CF2"/>
    <w:rPr>
      <w:sz w:val="24"/>
    </w:rPr>
  </w:style>
  <w:style w:type="paragraph" w:customStyle="1" w:styleId="APAOutlineLevel6">
    <w:name w:val="APA Outline Level 6"/>
    <w:basedOn w:val="APA"/>
    <w:next w:val="APA"/>
    <w:link w:val="APAOutlineLevel6Char"/>
    <w:rsid w:val="00D04CF2"/>
    <w:pPr>
      <w:spacing w:after="240"/>
      <w:ind w:left="3600" w:firstLine="0"/>
    </w:pPr>
  </w:style>
  <w:style w:type="character" w:customStyle="1" w:styleId="APAOutlineLevel6Char">
    <w:name w:val="APA Outline Level 6 Char"/>
    <w:basedOn w:val="DefaultParagraphFont"/>
    <w:link w:val="APAOutlineLevel6"/>
    <w:rsid w:val="00D04CF2"/>
    <w:rPr>
      <w:sz w:val="24"/>
    </w:rPr>
  </w:style>
  <w:style w:type="paragraph" w:styleId="NormalWeb">
    <w:name w:val="Normal (Web)"/>
    <w:basedOn w:val="Normal"/>
    <w:uiPriority w:val="99"/>
    <w:unhideWhenUsed/>
    <w:rsid w:val="006B3570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8E605A"/>
    <w:rPr>
      <w:rFonts w:eastAsia="Calibri"/>
      <w:b/>
      <w:color w:val="000000" w:themeColor="text1"/>
      <w:sz w:val="24"/>
      <w:szCs w:val="24"/>
    </w:rPr>
  </w:style>
  <w:style w:type="character" w:customStyle="1" w:styleId="Heading2Char">
    <w:name w:val="Heading 2 Char"/>
    <w:basedOn w:val="DefaultParagraphFont"/>
    <w:link w:val="Heading2"/>
    <w:rsid w:val="008E605A"/>
    <w:rPr>
      <w:rFonts w:eastAsia="Calibri"/>
      <w:b/>
      <w:color w:val="000000" w:themeColor="text1"/>
      <w:sz w:val="24"/>
      <w:szCs w:val="24"/>
    </w:rPr>
  </w:style>
  <w:style w:type="character" w:customStyle="1" w:styleId="Heading3Char">
    <w:name w:val="Heading 3 Char"/>
    <w:basedOn w:val="DefaultParagraphFont"/>
    <w:link w:val="Heading3"/>
    <w:rsid w:val="00834000"/>
    <w:rPr>
      <w:rFonts w:ascii="Arial" w:eastAsia="Arial" w:hAnsi="Arial" w:cs="Arial"/>
      <w:b/>
      <w:color w:val="000000"/>
    </w:rPr>
  </w:style>
  <w:style w:type="paragraph" w:styleId="ListParagraph">
    <w:name w:val="List Paragraph"/>
    <w:basedOn w:val="Normal"/>
    <w:uiPriority w:val="34"/>
    <w:qFormat/>
    <w:rsid w:val="00834000"/>
    <w:pPr>
      <w:spacing w:before="40" w:after="40" w:line="240" w:lineRule="auto"/>
      <w:ind w:left="720"/>
      <w:contextualSpacing/>
    </w:pPr>
    <w:rPr>
      <w:rFonts w:ascii="Arial" w:eastAsia="Arial" w:hAnsi="Arial" w:cs="Arial"/>
      <w:color w:val="000000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7347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0FE2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DefaultParagraphFont"/>
    <w:rsid w:val="007A3AB1"/>
  </w:style>
  <w:style w:type="character" w:styleId="FollowedHyperlink">
    <w:name w:val="FollowedHyperlink"/>
    <w:basedOn w:val="DefaultParagraphFont"/>
    <w:rsid w:val="00652F92"/>
    <w:rPr>
      <w:color w:val="954F72" w:themeColor="followedHyperlink"/>
      <w:u w:val="single"/>
    </w:rPr>
  </w:style>
  <w:style w:type="character" w:customStyle="1" w:styleId="HeaderChar">
    <w:name w:val="Header Char"/>
    <w:basedOn w:val="DefaultParagraphFont"/>
    <w:link w:val="Header"/>
    <w:uiPriority w:val="99"/>
    <w:rsid w:val="00C161F5"/>
    <w:rPr>
      <w:rFonts w:ascii="Calibri" w:eastAsia="Calibri" w:hAnsi="Calibri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C161F5"/>
    <w:rPr>
      <w:rFonts w:ascii="Calibri" w:eastAsia="Calibri" w:hAnsi="Calibri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561A2B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rsid w:val="00561A2B"/>
    <w:pPr>
      <w:spacing w:before="120" w:after="0"/>
    </w:pPr>
    <w:rPr>
      <w:rFonts w:asciiTheme="minorHAnsi" w:hAnsi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561A2B"/>
    <w:pPr>
      <w:spacing w:before="120" w:after="0"/>
      <w:ind w:left="220"/>
    </w:pPr>
    <w:rPr>
      <w:rFonts w:asciiTheme="minorHAnsi" w:hAnsiTheme="minorHAnsi"/>
      <w:b/>
      <w:bCs/>
    </w:rPr>
  </w:style>
  <w:style w:type="paragraph" w:styleId="TOC3">
    <w:name w:val="toc 3"/>
    <w:basedOn w:val="Normal"/>
    <w:next w:val="Normal"/>
    <w:autoRedefine/>
    <w:rsid w:val="00561A2B"/>
    <w:pPr>
      <w:spacing w:after="0"/>
      <w:ind w:left="44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rsid w:val="00561A2B"/>
    <w:pPr>
      <w:spacing w:after="0"/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rsid w:val="00561A2B"/>
    <w:pPr>
      <w:spacing w:after="0"/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rsid w:val="00561A2B"/>
    <w:pPr>
      <w:spacing w:after="0"/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rsid w:val="00561A2B"/>
    <w:pPr>
      <w:spacing w:after="0"/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rsid w:val="00561A2B"/>
    <w:pPr>
      <w:spacing w:after="0"/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rsid w:val="00561A2B"/>
    <w:pPr>
      <w:spacing w:after="0"/>
      <w:ind w:left="1760"/>
    </w:pPr>
    <w:rPr>
      <w:rFonts w:asciiTheme="minorHAnsi" w:hAnsiTheme="minorHAnsi"/>
      <w:sz w:val="20"/>
      <w:szCs w:val="20"/>
    </w:rPr>
  </w:style>
  <w:style w:type="paragraph" w:customStyle="1" w:styleId="Style1">
    <w:name w:val="Style1"/>
    <w:basedOn w:val="APAHeading1"/>
    <w:autoRedefine/>
    <w:qFormat/>
    <w:rsid w:val="00561A2B"/>
  </w:style>
  <w:style w:type="paragraph" w:styleId="Title">
    <w:name w:val="Title"/>
    <w:basedOn w:val="Normal"/>
    <w:next w:val="Normal"/>
    <w:link w:val="TitleChar"/>
    <w:qFormat/>
    <w:rsid w:val="00561A2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561A2B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90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346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231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54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4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9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0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9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5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574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602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213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1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2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7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8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294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283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415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47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5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785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365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035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3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6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1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19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926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753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4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14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0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850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120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655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63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7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2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8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07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672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4436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404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8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19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0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4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760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754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75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8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86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975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52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192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7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ivesql.oracle.com/apex/livesql/s/nabhihcthg8fsipn71mhwytgv" TargetMode="External"/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imBarringer\Documents\Teach\SNHU\final\PERRLA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3E2E596-F404-1D4E-A6EC-D3ACC62F77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C:\Users\JimBarringer\Documents\Teach\SNHU\final\PERRLA.dot</Template>
  <TotalTime>48</TotalTime>
  <Pages>14</Pages>
  <Words>1443</Words>
  <Characters>8227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IT145 Final Project</vt:lpstr>
    </vt:vector>
  </TitlesOfParts>
  <Company/>
  <LinksUpToDate>false</LinksUpToDate>
  <CharactersWithSpaces>9651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IT145 Final Project</dc:title>
  <dc:subject>Copyright</dc:subject>
  <dc:creator>Shea Fincher</dc:creator>
  <cp:keywords/>
  <dc:description/>
  <cp:lastModifiedBy>Daryl Miller</cp:lastModifiedBy>
  <cp:revision>7</cp:revision>
  <dcterms:created xsi:type="dcterms:W3CDTF">2022-03-31T22:06:00Z</dcterms:created>
  <dcterms:modified xsi:type="dcterms:W3CDTF">2022-04-01T15:11:00Z</dcterms:modified>
</cp:coreProperties>
</file>